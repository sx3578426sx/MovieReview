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A51BB" w14:textId="77777777" w:rsidR="00FB1235" w:rsidRPr="00FB0711" w:rsidRDefault="00FB1235" w:rsidP="00FC2DC1">
      <w:pPr>
        <w:rPr>
          <w:rFonts w:ascii="Times New Roman" w:hAnsi="Times New Roman"/>
          <w:color w:val="000000"/>
        </w:rPr>
      </w:pPr>
    </w:p>
    <w:p w14:paraId="779E3398" w14:textId="1E96EEF2" w:rsidR="00FB1235" w:rsidRPr="00FB0711" w:rsidRDefault="009A0423" w:rsidP="00E07050">
      <w:pPr>
        <w:pStyle w:val="afff4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ABC</w:t>
      </w:r>
      <w:r w:rsidR="00FB1235" w:rsidRPr="00FB0711">
        <w:rPr>
          <w:rFonts w:ascii="Times New Roman" w:hAnsi="Times New Roman"/>
          <w:sz w:val="52"/>
          <w:szCs w:val="52"/>
        </w:rPr>
        <w:t>股份有限公司</w:t>
      </w:r>
    </w:p>
    <w:p w14:paraId="0B2E450F" w14:textId="0CCB6B5F" w:rsidR="00FB1235" w:rsidRPr="00FB0711" w:rsidRDefault="009A0423" w:rsidP="00E07050">
      <w:pPr>
        <w:pStyle w:val="afff4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1</w:t>
      </w:r>
      <w:r>
        <w:rPr>
          <w:rFonts w:ascii="Times New Roman" w:hAnsi="Times New Roman" w:hint="eastAsia"/>
          <w:sz w:val="52"/>
          <w:szCs w:val="52"/>
        </w:rPr>
        <w:t>1</w:t>
      </w:r>
      <w:r>
        <w:rPr>
          <w:rFonts w:ascii="Times New Roman" w:hAnsi="Times New Roman"/>
          <w:sz w:val="52"/>
          <w:szCs w:val="52"/>
        </w:rPr>
        <w:t>0</w:t>
      </w:r>
      <w:r w:rsidR="00FB1235" w:rsidRPr="00FB0711">
        <w:rPr>
          <w:rFonts w:ascii="Times New Roman" w:hAnsi="Times New Roman"/>
          <w:sz w:val="52"/>
          <w:szCs w:val="52"/>
        </w:rPr>
        <w:t>年度</w:t>
      </w:r>
      <w:r>
        <w:rPr>
          <w:rFonts w:ascii="Times New Roman" w:hAnsi="Times New Roman"/>
          <w:sz w:val="52"/>
          <w:szCs w:val="52"/>
        </w:rPr>
        <w:t>電影評什麼管理</w:t>
      </w:r>
      <w:r w:rsidR="00FB1235" w:rsidRPr="00FB0711">
        <w:rPr>
          <w:rFonts w:ascii="Times New Roman" w:hAnsi="Times New Roman"/>
          <w:sz w:val="52"/>
          <w:szCs w:val="52"/>
        </w:rPr>
        <w:t>系統</w:t>
      </w:r>
    </w:p>
    <w:p w14:paraId="091C073A" w14:textId="7CE8C8BC" w:rsidR="00045502" w:rsidRPr="00FB0711" w:rsidRDefault="0096782C" w:rsidP="00E07050">
      <w:pPr>
        <w:pStyle w:val="afff4"/>
        <w:pBdr>
          <w:top w:val="thickThinSmallGap" w:sz="24" w:space="22" w:color="00000A"/>
          <w:bottom w:val="thickThinSmallGap" w:sz="24" w:space="31" w:color="00000A"/>
          <w:right w:val="thickThinSmallGap" w:sz="24" w:space="16" w:color="00000A"/>
        </w:pBdr>
        <w:rPr>
          <w:rFonts w:ascii="Times New Roman" w:hAnsi="Times New Roman"/>
          <w:b/>
          <w:sz w:val="44"/>
          <w:szCs w:val="44"/>
        </w:rPr>
      </w:pPr>
      <w:r w:rsidRPr="00FB0711">
        <w:rPr>
          <w:rFonts w:ascii="Times New Roman" w:hAnsi="Times New Roman"/>
          <w:b/>
          <w:sz w:val="44"/>
          <w:szCs w:val="44"/>
        </w:rPr>
        <w:t>系統設計規格</w:t>
      </w:r>
      <w:r w:rsidR="00FB1235" w:rsidRPr="00FB0711">
        <w:rPr>
          <w:rFonts w:ascii="Times New Roman" w:hAnsi="Times New Roman"/>
          <w:b/>
          <w:sz w:val="44"/>
          <w:szCs w:val="44"/>
        </w:rPr>
        <w:t>書</w:t>
      </w:r>
    </w:p>
    <w:p w14:paraId="49C67863" w14:textId="5622DBC1" w:rsidR="000F6C65" w:rsidRPr="00FB0711" w:rsidRDefault="000F6C65" w:rsidP="006A53E4">
      <w:pPr>
        <w:jc w:val="center"/>
        <w:rPr>
          <w:rFonts w:ascii="Times New Roman" w:hAnsi="Times New Roman"/>
          <w:color w:val="000000"/>
          <w:sz w:val="40"/>
          <w:szCs w:val="40"/>
          <w:lang w:val="zh-TW"/>
        </w:rPr>
      </w:pPr>
      <w:r w:rsidRPr="00FB0711">
        <w:rPr>
          <w:rFonts w:ascii="Times New Roman" w:hAnsi="Times New Roman"/>
          <w:color w:val="000000"/>
          <w:sz w:val="40"/>
          <w:szCs w:val="40"/>
          <w:lang w:val="zh-TW"/>
        </w:rPr>
        <w:t>資料庫設計</w:t>
      </w:r>
    </w:p>
    <w:p w14:paraId="503F4026" w14:textId="43F64D2B" w:rsidR="00045502" w:rsidRPr="00FB0711" w:rsidRDefault="009A0423" w:rsidP="006A53E4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</w:t>
      </w:r>
      <w:r>
        <w:rPr>
          <w:rFonts w:ascii="Times New Roman" w:hAnsi="Times New Roman" w:hint="eastAsia"/>
          <w:color w:val="000000"/>
        </w:rPr>
        <w:t>o</w:t>
      </w:r>
      <w:r>
        <w:rPr>
          <w:rFonts w:ascii="Times New Roman" w:hAnsi="Times New Roman"/>
          <w:color w:val="000000"/>
        </w:rPr>
        <w:t>vieReviewDB</w:t>
      </w:r>
    </w:p>
    <w:p w14:paraId="258CE26D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28D7234D" w14:textId="77777777" w:rsidR="00045502" w:rsidRPr="00FB0711" w:rsidRDefault="00045502" w:rsidP="00045502">
      <w:pPr>
        <w:jc w:val="center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</w:tblGrid>
      <w:tr w:rsidR="001B2746" w:rsidRPr="00FB0711" w14:paraId="0C55B395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6072012F" w14:textId="77777777" w:rsidR="001B2746" w:rsidRPr="00FB0711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文件版本：</w:t>
            </w:r>
          </w:p>
        </w:tc>
        <w:tc>
          <w:tcPr>
            <w:tcW w:w="5244" w:type="dxa"/>
            <w:shd w:val="clear" w:color="auto" w:fill="auto"/>
          </w:tcPr>
          <w:p w14:paraId="10A45B78" w14:textId="274E04D9" w:rsidR="001B2746" w:rsidRPr="00FB0711" w:rsidRDefault="001157D8" w:rsidP="00FD231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 w:rsidR="001B2746" w:rsidRPr="00FB0711">
              <w:rPr>
                <w:rFonts w:ascii="Times New Roman" w:hAnsi="Times New Roman"/>
                <w:color w:val="000000"/>
              </w:rPr>
              <w:t>.</w:t>
            </w:r>
            <w:r w:rsidR="004B3CA1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B2746" w:rsidRPr="00FB0711" w14:paraId="43722591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4ED71C51" w14:textId="77777777" w:rsidR="001B2746" w:rsidRPr="00FB0711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交付日期：</w:t>
            </w:r>
          </w:p>
        </w:tc>
        <w:tc>
          <w:tcPr>
            <w:tcW w:w="5244" w:type="dxa"/>
            <w:shd w:val="clear" w:color="auto" w:fill="auto"/>
          </w:tcPr>
          <w:p w14:paraId="2D662A51" w14:textId="7E82946B" w:rsidR="001B2746" w:rsidRPr="00FB0711" w:rsidRDefault="004B3CA1" w:rsidP="004B3CA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1B2746" w:rsidRPr="00FB0711">
              <w:rPr>
                <w:rFonts w:ascii="Times New Roman" w:hAnsi="Times New Roman"/>
                <w:color w:val="000000"/>
              </w:rPr>
              <w:t>年</w:t>
            </w:r>
            <w:r w:rsidR="0096782C" w:rsidRPr="00FB0711">
              <w:rPr>
                <w:rFonts w:ascii="Times New Roman" w:hAnsi="Times New Roman"/>
                <w:color w:val="000000"/>
              </w:rPr>
              <w:t>0</w:t>
            </w:r>
            <w:r w:rsidR="00E27030" w:rsidRPr="00FB0711">
              <w:rPr>
                <w:rFonts w:ascii="Times New Roman" w:hAnsi="Times New Roman"/>
                <w:color w:val="000000"/>
              </w:rPr>
              <w:t>7</w:t>
            </w:r>
            <w:r w:rsidR="001B2746" w:rsidRPr="00FB0711">
              <w:rPr>
                <w:rFonts w:ascii="Times New Roman" w:hAnsi="Times New Roman"/>
                <w:color w:val="000000"/>
              </w:rPr>
              <w:t>月</w:t>
            </w:r>
            <w:r>
              <w:rPr>
                <w:rFonts w:ascii="Times New Roman" w:hAnsi="Times New Roman"/>
                <w:color w:val="000000"/>
              </w:rPr>
              <w:t>24</w:t>
            </w:r>
            <w:r w:rsidR="001B2746" w:rsidRPr="00FB0711">
              <w:rPr>
                <w:rFonts w:ascii="Times New Roman" w:hAnsi="Times New Roman"/>
                <w:color w:val="000000"/>
              </w:rPr>
              <w:t>日</w:t>
            </w:r>
          </w:p>
        </w:tc>
      </w:tr>
      <w:tr w:rsidR="001B2746" w:rsidRPr="00FB0711" w14:paraId="52A22261" w14:textId="77777777" w:rsidTr="005E7F99">
        <w:trPr>
          <w:jc w:val="center"/>
        </w:trPr>
        <w:tc>
          <w:tcPr>
            <w:tcW w:w="1668" w:type="dxa"/>
            <w:shd w:val="clear" w:color="auto" w:fill="auto"/>
          </w:tcPr>
          <w:p w14:paraId="0D17F1BD" w14:textId="77777777" w:rsidR="001B2746" w:rsidRPr="00FB0711" w:rsidRDefault="001B2746" w:rsidP="00045502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文件作者：</w:t>
            </w:r>
          </w:p>
        </w:tc>
        <w:tc>
          <w:tcPr>
            <w:tcW w:w="5244" w:type="dxa"/>
            <w:shd w:val="clear" w:color="auto" w:fill="auto"/>
          </w:tcPr>
          <w:p w14:paraId="6AA18CC4" w14:textId="78DE6CA8" w:rsidR="001B2746" w:rsidRPr="00FB0711" w:rsidRDefault="004B3CA1" w:rsidP="0004550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</w:tr>
    </w:tbl>
    <w:p w14:paraId="12717599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25B92907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4B67BF18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661AD57B" w14:textId="77777777" w:rsidR="00045502" w:rsidRPr="00FB0711" w:rsidRDefault="00045502" w:rsidP="00045502">
      <w:pPr>
        <w:jc w:val="center"/>
        <w:rPr>
          <w:rFonts w:ascii="Times New Roman" w:hAnsi="Times New Roman"/>
          <w:bCs/>
          <w:color w:val="000000"/>
          <w:sz w:val="56"/>
          <w:szCs w:val="56"/>
        </w:rPr>
      </w:pPr>
    </w:p>
    <w:p w14:paraId="2E7CC0C0" w14:textId="4B43775E" w:rsidR="002F21C4" w:rsidRPr="00FB0711" w:rsidRDefault="004B3CA1" w:rsidP="002F21C4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sz w:val="44"/>
        </w:rPr>
        <w:t>M</w:t>
      </w:r>
      <w:r>
        <w:rPr>
          <w:rFonts w:ascii="Times New Roman" w:hAnsi="Times New Roman"/>
          <w:b/>
          <w:bCs/>
          <w:sz w:val="44"/>
        </w:rPr>
        <w:t>ovieReview-SDD</w:t>
      </w:r>
    </w:p>
    <w:p w14:paraId="02FB6344" w14:textId="546D0AFD" w:rsidR="002F21C4" w:rsidRPr="00FB0711" w:rsidRDefault="002F21C4" w:rsidP="002F21C4">
      <w:pPr>
        <w:jc w:val="center"/>
        <w:rPr>
          <w:rFonts w:ascii="Times New Roman" w:hAnsi="Times New Roman"/>
          <w:b/>
          <w:bCs/>
          <w:sz w:val="44"/>
        </w:rPr>
      </w:pPr>
      <w:r w:rsidRPr="00FB0711">
        <w:rPr>
          <w:rFonts w:ascii="Times New Roman" w:hAnsi="Times New Roman"/>
          <w:b/>
          <w:bCs/>
          <w:sz w:val="44"/>
        </w:rPr>
        <w:t>V</w:t>
      </w:r>
      <w:r w:rsidR="004B3CA1">
        <w:rPr>
          <w:rFonts w:ascii="Times New Roman" w:hAnsi="Times New Roman"/>
          <w:b/>
          <w:bCs/>
          <w:sz w:val="44"/>
        </w:rPr>
        <w:t>0</w:t>
      </w:r>
      <w:r w:rsidRPr="00FB0711">
        <w:rPr>
          <w:rFonts w:ascii="Times New Roman" w:hAnsi="Times New Roman"/>
          <w:b/>
          <w:bCs/>
          <w:sz w:val="44"/>
        </w:rPr>
        <w:t>.</w:t>
      </w:r>
      <w:r w:rsidR="00381F8F">
        <w:rPr>
          <w:rFonts w:ascii="Times New Roman" w:hAnsi="Times New Roman" w:hint="eastAsia"/>
          <w:b/>
          <w:bCs/>
          <w:sz w:val="44"/>
        </w:rPr>
        <w:t>1</w:t>
      </w:r>
    </w:p>
    <w:p w14:paraId="011BCF32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22E85A14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46D4827B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619E91D8" w14:textId="77777777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1B4DF5DF" w14:textId="525DE31F" w:rsidR="00045502" w:rsidRPr="00FB0711" w:rsidRDefault="00045502" w:rsidP="00045502">
      <w:pPr>
        <w:rPr>
          <w:rFonts w:ascii="Times New Roman" w:hAnsi="Times New Roman"/>
          <w:color w:val="000000"/>
        </w:rPr>
      </w:pPr>
    </w:p>
    <w:p w14:paraId="18DE1CCB" w14:textId="6F3EAC1E" w:rsidR="00045502" w:rsidRPr="00FB0711" w:rsidRDefault="005A6227" w:rsidP="00045502">
      <w:pPr>
        <w:jc w:val="center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 w:hint="eastAsia"/>
          <w:color w:val="000000"/>
          <w:sz w:val="40"/>
          <w:szCs w:val="40"/>
        </w:rPr>
        <w:t>A</w:t>
      </w:r>
      <w:r>
        <w:rPr>
          <w:rFonts w:ascii="Times New Roman" w:hAnsi="Times New Roman"/>
          <w:color w:val="000000"/>
          <w:sz w:val="40"/>
          <w:szCs w:val="40"/>
        </w:rPr>
        <w:t>BC</w:t>
      </w:r>
      <w:r w:rsidR="00045502" w:rsidRPr="00FB0711">
        <w:rPr>
          <w:rFonts w:ascii="Times New Roman" w:hAnsi="Times New Roman"/>
          <w:color w:val="000000"/>
          <w:sz w:val="40"/>
          <w:szCs w:val="40"/>
        </w:rPr>
        <w:t>股份有限公司</w:t>
      </w:r>
      <w:r w:rsidR="001B2746" w:rsidRPr="00FB0711">
        <w:rPr>
          <w:rFonts w:ascii="Times New Roman" w:hAnsi="Times New Roman"/>
          <w:color w:val="000000"/>
          <w:sz w:val="40"/>
          <w:szCs w:val="40"/>
        </w:rPr>
        <w:t xml:space="preserve">  </w:t>
      </w:r>
      <w:r w:rsidR="001B2746" w:rsidRPr="00FB0711">
        <w:rPr>
          <w:rFonts w:ascii="Times New Roman" w:hAnsi="Times New Roman"/>
          <w:color w:val="000000"/>
          <w:sz w:val="40"/>
          <w:szCs w:val="40"/>
        </w:rPr>
        <w:t>謹製</w:t>
      </w:r>
    </w:p>
    <w:p w14:paraId="1C0354BE" w14:textId="17003C3E" w:rsidR="00045502" w:rsidRPr="00FB0711" w:rsidRDefault="00045502" w:rsidP="00045502">
      <w:pPr>
        <w:jc w:val="center"/>
        <w:rPr>
          <w:rFonts w:ascii="Times New Roman" w:hAnsi="Times New Roman"/>
          <w:color w:val="000000"/>
          <w:sz w:val="40"/>
          <w:szCs w:val="40"/>
        </w:rPr>
      </w:pPr>
      <w:r w:rsidRPr="00FB0711">
        <w:rPr>
          <w:rFonts w:ascii="Times New Roman" w:hAnsi="Times New Roman"/>
          <w:color w:val="000000"/>
          <w:sz w:val="40"/>
          <w:szCs w:val="40"/>
        </w:rPr>
        <w:t>中華民國</w:t>
      </w:r>
      <w:r w:rsidR="00E12D5F">
        <w:rPr>
          <w:rFonts w:ascii="Times New Roman" w:hAnsi="Times New Roman"/>
          <w:color w:val="000000"/>
          <w:sz w:val="40"/>
          <w:szCs w:val="40"/>
        </w:rPr>
        <w:t>1</w:t>
      </w:r>
      <w:r w:rsidR="00E12D5F">
        <w:rPr>
          <w:rFonts w:ascii="Times New Roman" w:hAnsi="Times New Roman" w:hint="eastAsia"/>
          <w:color w:val="000000"/>
          <w:sz w:val="40"/>
          <w:szCs w:val="40"/>
        </w:rPr>
        <w:t>1</w:t>
      </w:r>
      <w:r w:rsidR="00E12D5F">
        <w:rPr>
          <w:rFonts w:ascii="Times New Roman" w:hAnsi="Times New Roman"/>
          <w:color w:val="000000"/>
          <w:sz w:val="40"/>
          <w:szCs w:val="40"/>
        </w:rPr>
        <w:t>0</w:t>
      </w:r>
      <w:r w:rsidRPr="00FB0711">
        <w:rPr>
          <w:rFonts w:ascii="Times New Roman" w:hAnsi="Times New Roman"/>
          <w:color w:val="000000"/>
          <w:sz w:val="40"/>
          <w:szCs w:val="40"/>
        </w:rPr>
        <w:t>年</w:t>
      </w:r>
      <w:r w:rsidR="00E12D5F">
        <w:rPr>
          <w:rFonts w:ascii="Times New Roman" w:hAnsi="Times New Roman" w:hint="eastAsia"/>
          <w:color w:val="000000"/>
          <w:sz w:val="40"/>
          <w:szCs w:val="40"/>
        </w:rPr>
        <w:t>0</w:t>
      </w:r>
      <w:r w:rsidR="00E12D5F">
        <w:rPr>
          <w:rFonts w:ascii="Times New Roman" w:hAnsi="Times New Roman"/>
          <w:color w:val="000000"/>
          <w:sz w:val="40"/>
          <w:szCs w:val="40"/>
        </w:rPr>
        <w:t>7</w:t>
      </w:r>
      <w:r w:rsidRPr="00FB0711">
        <w:rPr>
          <w:rFonts w:ascii="Times New Roman" w:hAnsi="Times New Roman"/>
          <w:color w:val="000000"/>
          <w:sz w:val="40"/>
          <w:szCs w:val="40"/>
        </w:rPr>
        <w:t>月</w:t>
      </w:r>
      <w:r w:rsidR="00E12D5F">
        <w:rPr>
          <w:rFonts w:ascii="Times New Roman" w:hAnsi="Times New Roman" w:hint="eastAsia"/>
          <w:color w:val="000000"/>
          <w:sz w:val="40"/>
          <w:szCs w:val="40"/>
        </w:rPr>
        <w:t>2</w:t>
      </w:r>
      <w:r w:rsidR="00E12D5F">
        <w:rPr>
          <w:rFonts w:ascii="Times New Roman" w:hAnsi="Times New Roman"/>
          <w:color w:val="000000"/>
          <w:sz w:val="40"/>
          <w:szCs w:val="40"/>
        </w:rPr>
        <w:t>5</w:t>
      </w:r>
      <w:r w:rsidRPr="00FB0711">
        <w:rPr>
          <w:rFonts w:ascii="Times New Roman" w:hAnsi="Times New Roman"/>
          <w:color w:val="000000"/>
          <w:sz w:val="40"/>
          <w:szCs w:val="40"/>
        </w:rPr>
        <w:t>日</w:t>
      </w:r>
    </w:p>
    <w:p w14:paraId="46D6AAF4" w14:textId="77777777" w:rsidR="005C481B" w:rsidRPr="00FB0711" w:rsidRDefault="005C481B">
      <w:pPr>
        <w:pStyle w:val="af1"/>
        <w:rPr>
          <w:rFonts w:ascii="Times New Roman" w:hAnsi="Times New Roman"/>
          <w:color w:val="000000"/>
        </w:rPr>
        <w:sectPr w:rsidR="005C481B" w:rsidRPr="00FB0711" w:rsidSect="00021B22">
          <w:pgSz w:w="11906" w:h="16838"/>
          <w:pgMar w:top="1418" w:right="1418" w:bottom="1418" w:left="1418" w:header="851" w:footer="992" w:gutter="0"/>
          <w:cols w:space="425"/>
          <w:docGrid w:type="linesAndChars" w:linePitch="360"/>
        </w:sectPr>
      </w:pPr>
    </w:p>
    <w:p w14:paraId="346939BE" w14:textId="77777777" w:rsidR="00BF6A90" w:rsidRPr="00FB0711" w:rsidRDefault="00BF6A90" w:rsidP="00BF6A90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FB0711">
        <w:rPr>
          <w:rFonts w:ascii="Times New Roman" w:hAnsi="Times New Roman"/>
          <w:b/>
          <w:color w:val="000000"/>
          <w:sz w:val="32"/>
          <w:szCs w:val="32"/>
        </w:rPr>
        <w:lastRenderedPageBreak/>
        <w:t>文件修訂歷史</w:t>
      </w:r>
    </w:p>
    <w:p w14:paraId="43D90577" w14:textId="77777777" w:rsidR="00BF6A90" w:rsidRPr="00FB0711" w:rsidRDefault="00BF6A90" w:rsidP="00BF6A90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tbl>
      <w:tblPr>
        <w:tblW w:w="8820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6"/>
        <w:gridCol w:w="1149"/>
        <w:gridCol w:w="4394"/>
        <w:gridCol w:w="1041"/>
        <w:gridCol w:w="1400"/>
      </w:tblGrid>
      <w:tr w:rsidR="00A91213" w:rsidRPr="00FB0711" w14:paraId="74EDA816" w14:textId="77777777" w:rsidTr="00A91213">
        <w:trPr>
          <w:tblHeader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7B37F18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版本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C1FA5E5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制／修訂人員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52C0481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變更內容摘要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4B59930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頁數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C2957C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提供日期</w:t>
            </w:r>
          </w:p>
        </w:tc>
      </w:tr>
      <w:tr w:rsidR="00A91213" w:rsidRPr="00FB0711" w14:paraId="12ACCEAD" w14:textId="77777777" w:rsidTr="00A91213">
        <w:trPr>
          <w:trHeight w:val="669"/>
        </w:trPr>
        <w:tc>
          <w:tcPr>
            <w:tcW w:w="836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63F5D" w14:textId="08387E5B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V</w:t>
            </w:r>
            <w:r w:rsidR="00F33402"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9B7DC" w14:textId="66BEAD49" w:rsidR="0096782C" w:rsidRPr="00FB0711" w:rsidRDefault="00F33402" w:rsidP="002D502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my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F7467" w14:textId="77777777" w:rsidR="00A91213" w:rsidRPr="00FB0711" w:rsidRDefault="00A91213" w:rsidP="00B246DA">
            <w:pPr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初版制訂。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41421A" w14:textId="77777777" w:rsidR="00A91213" w:rsidRPr="00FB0711" w:rsidRDefault="00A91213" w:rsidP="00B246DA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0711">
              <w:rPr>
                <w:rFonts w:ascii="Times New Roman" w:hAnsi="Times New Roman"/>
                <w:color w:val="000000"/>
              </w:rPr>
              <w:t>All</w:t>
            </w:r>
          </w:p>
        </w:tc>
        <w:tc>
          <w:tcPr>
            <w:tcW w:w="14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5E919923" w14:textId="1B1C9541" w:rsidR="00A91213" w:rsidRPr="00FB0711" w:rsidRDefault="00F33402" w:rsidP="00F3340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110</w:t>
            </w:r>
            <w:r w:rsidR="0096782C" w:rsidRPr="00FB0711">
              <w:rPr>
                <w:rFonts w:ascii="Times New Roman" w:hAnsi="Times New Roman"/>
                <w:color w:val="000000"/>
              </w:rPr>
              <w:t>.0</w:t>
            </w:r>
            <w:r w:rsidR="00E27030" w:rsidRPr="00FB0711">
              <w:rPr>
                <w:rFonts w:ascii="Times New Roman" w:hAnsi="Times New Roman"/>
                <w:color w:val="000000"/>
              </w:rPr>
              <w:t>7</w:t>
            </w:r>
            <w:r w:rsidR="00A91213" w:rsidRPr="00FB0711">
              <w:rPr>
                <w:rFonts w:ascii="Times New Roman" w:hAnsi="Times New Roman"/>
                <w:color w:val="000000"/>
              </w:rPr>
              <w:t>.</w:t>
            </w:r>
            <w:r w:rsidR="00E27030" w:rsidRPr="00FB0711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FD2318" w:rsidRPr="00FB0711" w14:paraId="204D2AE3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17919" w14:textId="3605EEAE" w:rsidR="00FD2318" w:rsidRPr="00FB0711" w:rsidRDefault="00FD2318" w:rsidP="00381F8F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F7B0B" w14:textId="4E0F24DC" w:rsidR="00FD2318" w:rsidRPr="00FB0711" w:rsidRDefault="00FD2318" w:rsidP="005A6227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00900" w14:textId="2BB4B1A1" w:rsidR="00FD2318" w:rsidRPr="00FB0711" w:rsidRDefault="00FD2318" w:rsidP="00381F8F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5FABA" w14:textId="7F9FACCA" w:rsidR="00FD2318" w:rsidRPr="00FB0711" w:rsidRDefault="00FD2318" w:rsidP="00381F8F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BC06E1C" w14:textId="3C0AA66E" w:rsidR="00FD2318" w:rsidRPr="00FB0711" w:rsidRDefault="00FD2318" w:rsidP="00FD2318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05DA832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30854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34B65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0231A" w14:textId="77777777" w:rsidR="00FD2318" w:rsidRPr="00FB0711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F8C3C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4303DA4D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35C5C31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65E70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1BE69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B2A62D" w14:textId="77777777" w:rsidR="00FD2318" w:rsidRPr="00FB0711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9DD2A2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06A652DE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3B235FC9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DA759D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DEF894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F31904" w14:textId="77777777" w:rsidR="00FD2318" w:rsidRPr="00FB0711" w:rsidRDefault="00FD2318" w:rsidP="00A91213">
            <w:pPr>
              <w:ind w:left="480" w:hanging="48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35A5C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7B7E6631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FD2318" w:rsidRPr="00FB0711" w14:paraId="17F38187" w14:textId="77777777" w:rsidTr="00A91213">
        <w:trPr>
          <w:trHeight w:val="664"/>
        </w:trPr>
        <w:tc>
          <w:tcPr>
            <w:tcW w:w="836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71E70C5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5D90BBC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2A400CB" w14:textId="77777777" w:rsidR="00FD2318" w:rsidRPr="00FB0711" w:rsidRDefault="00FD2318" w:rsidP="00A9121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8BF28E3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906EB2" w14:textId="77777777" w:rsidR="00FD2318" w:rsidRPr="00FB0711" w:rsidRDefault="00FD2318" w:rsidP="00A91213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73BCC9DE" w14:textId="77777777" w:rsidR="00BF6A90" w:rsidRPr="00FB0711" w:rsidRDefault="00BF6A90" w:rsidP="00BF6A90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2C9941D6" w14:textId="77777777" w:rsidR="00BF6A90" w:rsidRPr="00FB0711" w:rsidRDefault="00BF6A90" w:rsidP="00BF6A90">
      <w:pPr>
        <w:spacing w:beforeLines="100" w:before="381" w:afterLines="100" w:after="381"/>
        <w:rPr>
          <w:rFonts w:ascii="Times New Roman" w:hAnsi="Times New Roman"/>
          <w:color w:val="000000"/>
          <w:u w:val="double"/>
        </w:rPr>
      </w:pPr>
    </w:p>
    <w:p w14:paraId="0E7F6FB5" w14:textId="77777777" w:rsidR="00BF6A90" w:rsidRPr="00FB0711" w:rsidRDefault="00BF6A90" w:rsidP="00BF6A90">
      <w:pPr>
        <w:rPr>
          <w:rFonts w:ascii="Times New Roman" w:hAnsi="Times New Roman"/>
          <w:color w:val="000000"/>
        </w:rPr>
      </w:pPr>
    </w:p>
    <w:p w14:paraId="49ED38BD" w14:textId="77777777" w:rsidR="00BF6A90" w:rsidRPr="00FB0711" w:rsidRDefault="00BF6A90" w:rsidP="00BF6A90">
      <w:pPr>
        <w:rPr>
          <w:rFonts w:ascii="Times New Roman" w:hAnsi="Times New Roman"/>
          <w:color w:val="000000"/>
        </w:rPr>
        <w:sectPr w:rsidR="00BF6A90" w:rsidRPr="00FB0711" w:rsidSect="00BF6A90">
          <w:headerReference w:type="default" r:id="rId11"/>
          <w:footerReference w:type="default" r:id="rId12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AndChars" w:linePitch="381"/>
        </w:sectPr>
      </w:pPr>
    </w:p>
    <w:p w14:paraId="2CA6772A" w14:textId="77777777" w:rsidR="00216EB7" w:rsidRPr="00FB0711" w:rsidRDefault="00216EB7" w:rsidP="00FF2FD5">
      <w:pPr>
        <w:spacing w:beforeLines="100" w:before="381" w:afterLines="100" w:after="381"/>
        <w:jc w:val="center"/>
        <w:rPr>
          <w:rFonts w:ascii="Times New Roman" w:hAnsi="Times New Roman"/>
          <w:color w:val="000000"/>
          <w:u w:val="double"/>
        </w:rPr>
      </w:pPr>
      <w:r w:rsidRPr="00FB0711">
        <w:rPr>
          <w:rFonts w:ascii="Times New Roman" w:hAnsi="Times New Roman"/>
          <w:color w:val="000000"/>
          <w:u w:val="double"/>
        </w:rPr>
        <w:lastRenderedPageBreak/>
        <w:t>目</w:t>
      </w:r>
      <w:r w:rsidRPr="00FB0711">
        <w:rPr>
          <w:rFonts w:ascii="Times New Roman" w:hAnsi="Times New Roman"/>
          <w:color w:val="000000"/>
          <w:u w:val="double"/>
        </w:rPr>
        <w:t xml:space="preserve">  </w:t>
      </w:r>
      <w:r w:rsidRPr="00FB0711">
        <w:rPr>
          <w:rFonts w:ascii="Times New Roman" w:hAnsi="Times New Roman"/>
          <w:color w:val="000000"/>
          <w:u w:val="double"/>
        </w:rPr>
        <w:t>錄</w:t>
      </w:r>
    </w:p>
    <w:bookmarkStart w:id="0" w:name="_GoBack"/>
    <w:bookmarkEnd w:id="0"/>
    <w:p w14:paraId="6CB5DDEA" w14:textId="77777777" w:rsidR="002420FE" w:rsidRDefault="00BD71E3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FB0711">
        <w:rPr>
          <w:rFonts w:ascii="Times New Roman" w:hAnsi="Times New Roman"/>
          <w:color w:val="000000"/>
        </w:rPr>
        <w:fldChar w:fldCharType="begin"/>
      </w:r>
      <w:r w:rsidRPr="00FB0711">
        <w:rPr>
          <w:rFonts w:ascii="Times New Roman" w:hAnsi="Times New Roman"/>
          <w:color w:val="000000"/>
        </w:rPr>
        <w:instrText xml:space="preserve"> TOC \o "1-</w:instrText>
      </w:r>
      <w:r w:rsidR="00B85646" w:rsidRPr="00FB0711">
        <w:rPr>
          <w:rFonts w:ascii="Times New Roman" w:hAnsi="Times New Roman"/>
          <w:color w:val="000000"/>
        </w:rPr>
        <w:instrText>3</w:instrText>
      </w:r>
      <w:r w:rsidRPr="00FB0711">
        <w:rPr>
          <w:rFonts w:ascii="Times New Roman" w:hAnsi="Times New Roman"/>
          <w:color w:val="000000"/>
        </w:rPr>
        <w:instrText xml:space="preserve">" \h \z \u </w:instrText>
      </w:r>
      <w:r w:rsidRPr="00FB0711">
        <w:rPr>
          <w:rFonts w:ascii="Times New Roman" w:hAnsi="Times New Roman"/>
          <w:color w:val="000000"/>
        </w:rPr>
        <w:fldChar w:fldCharType="separate"/>
      </w:r>
      <w:hyperlink w:anchor="_Toc78117781" w:history="1">
        <w:r w:rsidR="002420FE" w:rsidRPr="00D230F4">
          <w:rPr>
            <w:rStyle w:val="ad"/>
            <w:rFonts w:ascii="Times New Roman" w:hAnsi="Times New Roman" w:hint="eastAsia"/>
            <w:noProof/>
          </w:rPr>
          <w:t>壹、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="002420FE" w:rsidRPr="00D230F4">
          <w:rPr>
            <w:rStyle w:val="ad"/>
            <w:rFonts w:ascii="Times New Roman" w:hAnsi="Times New Roman" w:hint="eastAsia"/>
            <w:noProof/>
          </w:rPr>
          <w:t>資料庫表格及檔案清單</w:t>
        </w:r>
        <w:r w:rsidR="002420FE">
          <w:rPr>
            <w:noProof/>
            <w:webHidden/>
          </w:rPr>
          <w:tab/>
        </w:r>
        <w:r w:rsidR="002420FE">
          <w:rPr>
            <w:noProof/>
            <w:webHidden/>
          </w:rPr>
          <w:fldChar w:fldCharType="begin"/>
        </w:r>
        <w:r w:rsidR="002420FE">
          <w:rPr>
            <w:noProof/>
            <w:webHidden/>
          </w:rPr>
          <w:instrText xml:space="preserve"> PAGEREF _Toc78117781 \h </w:instrText>
        </w:r>
        <w:r w:rsidR="002420FE">
          <w:rPr>
            <w:noProof/>
            <w:webHidden/>
          </w:rPr>
        </w:r>
        <w:r w:rsidR="002420FE">
          <w:rPr>
            <w:noProof/>
            <w:webHidden/>
          </w:rPr>
          <w:fldChar w:fldCharType="separate"/>
        </w:r>
        <w:r w:rsidR="002420FE">
          <w:rPr>
            <w:noProof/>
            <w:webHidden/>
          </w:rPr>
          <w:t>1</w:t>
        </w:r>
        <w:r w:rsidR="002420FE">
          <w:rPr>
            <w:noProof/>
            <w:webHidden/>
          </w:rPr>
          <w:fldChar w:fldCharType="end"/>
        </w:r>
      </w:hyperlink>
    </w:p>
    <w:p w14:paraId="180F3F8A" w14:textId="77777777" w:rsidR="002420FE" w:rsidRDefault="002420FE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2" w:history="1">
        <w:r w:rsidRPr="00D230F4">
          <w:rPr>
            <w:rStyle w:val="ad"/>
            <w:rFonts w:ascii="Times New Roman" w:hAnsi="Times New Roman" w:hint="eastAsia"/>
            <w:noProof/>
          </w:rPr>
          <w:t>貳、</w:t>
        </w:r>
        <w:r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Pr="00D230F4">
          <w:rPr>
            <w:rStyle w:val="ad"/>
            <w:rFonts w:ascii="Times New Roman" w:hAnsi="Times New Roman" w:hint="eastAsia"/>
            <w:noProof/>
          </w:rPr>
          <w:t>系統使用流水號一覽表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054968" w14:textId="77777777" w:rsidR="002420FE" w:rsidRDefault="002420FE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3" w:history="1">
        <w:r w:rsidRPr="00D230F4">
          <w:rPr>
            <w:rStyle w:val="ad"/>
            <w:rFonts w:ascii="Times New Roman" w:hAnsi="Times New Roman" w:hint="eastAsia"/>
            <w:noProof/>
          </w:rPr>
          <w:t>參、</w:t>
        </w:r>
        <w:r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Pr="00D230F4">
          <w:rPr>
            <w:rStyle w:val="ad"/>
            <w:rFonts w:ascii="Times New Roman" w:hAnsi="Times New Roman" w:hint="eastAsia"/>
            <w:noProof/>
          </w:rPr>
          <w:t>資料結構圖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DDE12" w14:textId="77777777" w:rsidR="002420FE" w:rsidRDefault="002420FE">
      <w:pPr>
        <w:pStyle w:val="1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4" w:history="1">
        <w:r w:rsidRPr="00D230F4">
          <w:rPr>
            <w:rStyle w:val="ad"/>
            <w:rFonts w:ascii="Times New Roman" w:hAnsi="Times New Roman" w:hint="eastAsia"/>
            <w:noProof/>
          </w:rPr>
          <w:t>肆、</w:t>
        </w:r>
        <w:r w:rsidRPr="00D230F4">
          <w:rPr>
            <w:rStyle w:val="ad"/>
            <w:rFonts w:ascii="Times New Roman" w:hAnsi="Times New Roman" w:hint="eastAsia"/>
            <w:noProof/>
          </w:rPr>
          <w:t xml:space="preserve"> </w:t>
        </w:r>
        <w:r w:rsidRPr="00D230F4">
          <w:rPr>
            <w:rStyle w:val="ad"/>
            <w:rFonts w:ascii="Times New Roman" w:hAnsi="Times New Roman" w:hint="eastAsia"/>
            <w:noProof/>
          </w:rPr>
          <w:t>表格結構</w:t>
        </w:r>
        <w:r w:rsidRPr="00D230F4">
          <w:rPr>
            <w:rStyle w:val="ad"/>
            <w:rFonts w:ascii="Times New Roman" w:hAnsi="Times New Roman"/>
            <w:noProof/>
          </w:rPr>
          <w:t>Table Schmea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D105D" w14:textId="77777777" w:rsidR="002420FE" w:rsidRDefault="002420FE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5" w:history="1">
        <w:r w:rsidRPr="00D230F4">
          <w:rPr>
            <w:rStyle w:val="ad"/>
            <w:rFonts w:ascii="Calibri" w:hAnsi="Calibri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230F4">
          <w:rPr>
            <w:rStyle w:val="ad"/>
            <w:noProof/>
          </w:rPr>
          <w:t>Members</w:t>
        </w:r>
        <w:r w:rsidRPr="00D230F4">
          <w:rPr>
            <w:rStyle w:val="ad"/>
            <w:rFonts w:ascii="Calibri" w:hAnsi="Calibri" w:hint="eastAsia"/>
            <w:noProof/>
          </w:rPr>
          <w:t>登入者資訊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97FA0" w14:textId="77777777" w:rsidR="002420FE" w:rsidRDefault="002420FE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6" w:history="1">
        <w:r w:rsidRPr="00D230F4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230F4">
          <w:rPr>
            <w:rStyle w:val="ad"/>
            <w:noProof/>
          </w:rPr>
          <w:t xml:space="preserve">Roles </w:t>
        </w:r>
        <w:r w:rsidRPr="00D230F4">
          <w:rPr>
            <w:rStyle w:val="ad"/>
            <w:rFonts w:hint="eastAsia"/>
            <w:noProof/>
          </w:rPr>
          <w:t>角色主檔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1EDAC" w14:textId="77777777" w:rsidR="002420FE" w:rsidRDefault="002420FE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7" w:history="1">
        <w:r w:rsidRPr="00D230F4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230F4">
          <w:rPr>
            <w:rStyle w:val="ad"/>
            <w:noProof/>
          </w:rPr>
          <w:t>RoleMembers</w:t>
        </w:r>
        <w:r w:rsidRPr="00D230F4">
          <w:rPr>
            <w:rStyle w:val="ad"/>
            <w:rFonts w:hint="eastAsia"/>
            <w:noProof/>
          </w:rPr>
          <w:t>登入者角色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7C371" w14:textId="77777777" w:rsidR="002420FE" w:rsidRDefault="002420FE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8" w:history="1">
        <w:r w:rsidRPr="00D230F4">
          <w:rPr>
            <w:rStyle w:val="ad"/>
            <w:rFonts w:ascii="Calibri" w:hAnsi="Calibr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230F4">
          <w:rPr>
            <w:rStyle w:val="ad"/>
            <w:noProof/>
          </w:rPr>
          <w:t>Movies</w:t>
        </w:r>
        <w:r w:rsidRPr="00D230F4">
          <w:rPr>
            <w:rStyle w:val="ad"/>
            <w:rFonts w:ascii="Calibri" w:hAnsi="Calibri" w:hint="eastAsia"/>
            <w:noProof/>
          </w:rPr>
          <w:t>電影主檔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1855D" w14:textId="77777777" w:rsidR="002420FE" w:rsidRDefault="002420FE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89" w:history="1">
        <w:r w:rsidRPr="00D230F4">
          <w:rPr>
            <w:rStyle w:val="ad"/>
            <w:rFonts w:ascii="Calibri" w:hAnsi="Calibr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230F4">
          <w:rPr>
            <w:rStyle w:val="ad"/>
            <w:rFonts w:ascii="Calibri" w:hAnsi="Calibri"/>
            <w:noProof/>
          </w:rPr>
          <w:t>MovieImageFile</w:t>
        </w:r>
        <w:r w:rsidRPr="00D230F4">
          <w:rPr>
            <w:rStyle w:val="ad"/>
            <w:rFonts w:ascii="Calibri" w:hAnsi="Calibri" w:hint="eastAsia"/>
            <w:noProof/>
          </w:rPr>
          <w:t>電影圖片檔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762D48" w14:textId="77777777" w:rsidR="002420FE" w:rsidRDefault="002420FE">
      <w:pPr>
        <w:pStyle w:val="24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78117790" w:history="1">
        <w:r w:rsidRPr="00D230F4">
          <w:rPr>
            <w:rStyle w:val="ad"/>
            <w:rFonts w:ascii="Calibri" w:hAnsi="Calibri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Pr="00D230F4">
          <w:rPr>
            <w:rStyle w:val="ad"/>
            <w:rFonts w:ascii="Calibri" w:hAnsi="Calibri"/>
            <w:noProof/>
          </w:rPr>
          <w:t>MovieComments</w:t>
        </w:r>
        <w:r w:rsidRPr="00D230F4">
          <w:rPr>
            <w:rStyle w:val="ad"/>
            <w:rFonts w:ascii="Calibri" w:hAnsi="Calibri" w:hint="eastAsia"/>
            <w:noProof/>
          </w:rPr>
          <w:t>電影評論明細檔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_Toc78117790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88F1C0" w14:textId="77777777" w:rsidR="00216EB7" w:rsidRPr="00FB0711" w:rsidRDefault="00BD71E3">
      <w:pPr>
        <w:pStyle w:val="34"/>
        <w:rPr>
          <w:rFonts w:ascii="Times New Roman" w:hAnsi="Times New Roman"/>
          <w:color w:val="000000"/>
        </w:rPr>
      </w:pPr>
      <w:r w:rsidRPr="00FB0711">
        <w:rPr>
          <w:rFonts w:ascii="Times New Roman" w:hAnsi="Times New Roman"/>
          <w:color w:val="000000"/>
        </w:rPr>
        <w:fldChar w:fldCharType="end"/>
      </w:r>
    </w:p>
    <w:p w14:paraId="4E631558" w14:textId="75EAEBCF" w:rsidR="00216EB7" w:rsidRPr="00FB0711" w:rsidRDefault="00BC39C5" w:rsidP="00BC39C5">
      <w:pPr>
        <w:pStyle w:val="af6"/>
        <w:spacing w:beforeLines="100" w:before="381" w:afterLines="100" w:after="381"/>
        <w:rPr>
          <w:rFonts w:ascii="Times New Roman" w:hAnsi="Times New Roman"/>
          <w:color w:val="000000"/>
        </w:rPr>
      </w:pPr>
      <w:r w:rsidRPr="00FB0711">
        <w:rPr>
          <w:rFonts w:ascii="Times New Roman" w:hAnsi="Times New Roman"/>
          <w:color w:val="000000"/>
        </w:rPr>
        <w:t xml:space="preserve"> </w:t>
      </w:r>
    </w:p>
    <w:p w14:paraId="4A369FDE" w14:textId="77777777" w:rsidR="006B40FE" w:rsidRPr="00FB0711" w:rsidRDefault="006B40FE">
      <w:pPr>
        <w:rPr>
          <w:rFonts w:ascii="Times New Roman" w:hAnsi="Times New Roman"/>
          <w:color w:val="000000"/>
        </w:rPr>
        <w:sectPr w:rsidR="006B40FE" w:rsidRPr="00FB0711" w:rsidSect="00021B22">
          <w:footerReference w:type="default" r:id="rId13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AndChars" w:linePitch="381"/>
        </w:sectPr>
      </w:pPr>
    </w:p>
    <w:p w14:paraId="4ABE5A4D" w14:textId="77777777" w:rsidR="00CA01B6" w:rsidRPr="00FB0711" w:rsidRDefault="00CA01B6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1" w:name="_Toc485917978"/>
      <w:bookmarkStart w:id="2" w:name="_Toc78117781"/>
      <w:r w:rsidRPr="00FB0711">
        <w:rPr>
          <w:rFonts w:ascii="Times New Roman" w:hAnsi="Times New Roman"/>
        </w:rPr>
        <w:lastRenderedPageBreak/>
        <w:t>資料庫表格及檔案清單</w:t>
      </w:r>
      <w:bookmarkEnd w:id="1"/>
      <w:bookmarkEnd w:id="2"/>
    </w:p>
    <w:tbl>
      <w:tblPr>
        <w:tblW w:w="96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1"/>
        <w:gridCol w:w="4506"/>
        <w:gridCol w:w="2694"/>
        <w:gridCol w:w="1701"/>
      </w:tblGrid>
      <w:tr w:rsidR="00CA01B6" w:rsidRPr="00FB0711" w14:paraId="064612CF" w14:textId="77777777" w:rsidTr="003B2FEF">
        <w:trPr>
          <w:tblHeader/>
        </w:trPr>
        <w:tc>
          <w:tcPr>
            <w:tcW w:w="701" w:type="dxa"/>
            <w:shd w:val="clear" w:color="auto" w:fill="D9D9D9"/>
            <w:vAlign w:val="center"/>
          </w:tcPr>
          <w:p w14:paraId="039B19F0" w14:textId="77777777" w:rsidR="00CA01B6" w:rsidRPr="00FB0711" w:rsidRDefault="00CA01B6" w:rsidP="003B2FEF">
            <w:pPr>
              <w:spacing w:before="120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項次</w:t>
            </w:r>
          </w:p>
        </w:tc>
        <w:tc>
          <w:tcPr>
            <w:tcW w:w="4506" w:type="dxa"/>
            <w:shd w:val="clear" w:color="auto" w:fill="D9D9D9"/>
            <w:vAlign w:val="center"/>
          </w:tcPr>
          <w:p w14:paraId="703EB71E" w14:textId="77777777" w:rsidR="00CA01B6" w:rsidRPr="00FB0711" w:rsidRDefault="00CA01B6" w:rsidP="003B2FE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英文名稱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103FD2D" w14:textId="77777777" w:rsidR="00CA01B6" w:rsidRPr="00FB0711" w:rsidRDefault="00CA01B6" w:rsidP="003B2FE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中文名稱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11463D2" w14:textId="77777777" w:rsidR="00CA01B6" w:rsidRPr="00FB0711" w:rsidRDefault="00CA01B6" w:rsidP="003B2FEF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FB0711">
              <w:rPr>
                <w:rFonts w:ascii="Times New Roman" w:hAnsi="Times New Roman"/>
                <w:b/>
              </w:rPr>
              <w:t>說明</w:t>
            </w:r>
          </w:p>
        </w:tc>
      </w:tr>
      <w:tr w:rsidR="003B2FEF" w:rsidRPr="00FB0711" w14:paraId="4759B575" w14:textId="77777777" w:rsidTr="003B2FEF">
        <w:trPr>
          <w:cantSplit/>
        </w:trPr>
        <w:tc>
          <w:tcPr>
            <w:tcW w:w="701" w:type="dxa"/>
            <w:vAlign w:val="center"/>
          </w:tcPr>
          <w:p w14:paraId="494C466C" w14:textId="349345C6" w:rsidR="003B2FEF" w:rsidRPr="00FB0711" w:rsidRDefault="003B2FEF" w:rsidP="003B2FEF">
            <w:pPr>
              <w:jc w:val="center"/>
              <w:rPr>
                <w:rFonts w:ascii="Times New Roman" w:hAnsi="Times New Roman"/>
              </w:rPr>
            </w:pPr>
            <w:bookmarkStart w:id="3" w:name="_Hlk322687635"/>
            <w:r w:rsidRPr="002138DF">
              <w:rPr>
                <w:rFonts w:ascii="Calibri" w:hAnsi="Calibri" w:hint="eastAsia"/>
                <w:color w:val="000000" w:themeColor="text1"/>
              </w:rPr>
              <w:t>1</w:t>
            </w:r>
          </w:p>
        </w:tc>
        <w:tc>
          <w:tcPr>
            <w:tcW w:w="4506" w:type="dxa"/>
          </w:tcPr>
          <w:p w14:paraId="0E367D8F" w14:textId="3FD364B3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Members</w:t>
            </w:r>
          </w:p>
        </w:tc>
        <w:tc>
          <w:tcPr>
            <w:tcW w:w="2694" w:type="dxa"/>
          </w:tcPr>
          <w:p w14:paraId="5B7B8A6C" w14:textId="6663B22D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登入者資訊</w:t>
            </w:r>
          </w:p>
        </w:tc>
        <w:tc>
          <w:tcPr>
            <w:tcW w:w="1701" w:type="dxa"/>
            <w:shd w:val="clear" w:color="auto" w:fill="auto"/>
          </w:tcPr>
          <w:p w14:paraId="2D7A4945" w14:textId="77777777" w:rsidR="003B2FEF" w:rsidRPr="00FB0711" w:rsidRDefault="003B2FEF" w:rsidP="003B2FEF">
            <w:pPr>
              <w:rPr>
                <w:rFonts w:ascii="Times New Roman" w:hAnsi="Times New Roman"/>
              </w:rPr>
            </w:pPr>
          </w:p>
        </w:tc>
      </w:tr>
      <w:tr w:rsidR="003B2FEF" w:rsidRPr="00FB0711" w14:paraId="264A2B59" w14:textId="77777777" w:rsidTr="003B2FEF">
        <w:trPr>
          <w:cantSplit/>
        </w:trPr>
        <w:tc>
          <w:tcPr>
            <w:tcW w:w="701" w:type="dxa"/>
            <w:vAlign w:val="center"/>
          </w:tcPr>
          <w:p w14:paraId="579317BA" w14:textId="60E71370" w:rsidR="003B2FEF" w:rsidRPr="00FB0711" w:rsidRDefault="003B2FEF" w:rsidP="003B2FEF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cs="新細明體" w:hint="eastAsia"/>
                <w:color w:val="000000" w:themeColor="text1"/>
              </w:rPr>
              <w:t>2</w:t>
            </w:r>
          </w:p>
        </w:tc>
        <w:tc>
          <w:tcPr>
            <w:tcW w:w="4506" w:type="dxa"/>
          </w:tcPr>
          <w:p w14:paraId="41022CB0" w14:textId="241F3ECC" w:rsidR="003B2FEF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Roles</w:t>
            </w:r>
          </w:p>
        </w:tc>
        <w:tc>
          <w:tcPr>
            <w:tcW w:w="2694" w:type="dxa"/>
          </w:tcPr>
          <w:p w14:paraId="0B7927EB" w14:textId="746AC155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角色</w:t>
            </w:r>
            <w:r w:rsidR="005F1A30">
              <w:rPr>
                <w:rFonts w:ascii="Times New Roman" w:hAnsi="Times New Roman"/>
                <w:sz w:val="24"/>
              </w:rPr>
              <w:t>主檔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FD1CE4" w14:textId="77777777" w:rsidR="003B2FEF" w:rsidRPr="00FB0711" w:rsidRDefault="003B2FEF" w:rsidP="003B2FEF">
            <w:pPr>
              <w:rPr>
                <w:rFonts w:ascii="Times New Roman" w:hAnsi="Times New Roman"/>
              </w:rPr>
            </w:pPr>
          </w:p>
        </w:tc>
      </w:tr>
      <w:tr w:rsidR="00F33402" w:rsidRPr="00FB0711" w14:paraId="36A608F5" w14:textId="77777777" w:rsidTr="003B2FEF">
        <w:trPr>
          <w:cantSplit/>
        </w:trPr>
        <w:tc>
          <w:tcPr>
            <w:tcW w:w="701" w:type="dxa"/>
            <w:vAlign w:val="center"/>
          </w:tcPr>
          <w:p w14:paraId="066DCAFB" w14:textId="72CC4D69" w:rsidR="00F33402" w:rsidRPr="00FB0711" w:rsidRDefault="00F33402" w:rsidP="00F33402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hint="eastAsia"/>
                <w:color w:val="000000" w:themeColor="text1"/>
              </w:rPr>
              <w:t>3</w:t>
            </w:r>
          </w:p>
        </w:tc>
        <w:tc>
          <w:tcPr>
            <w:tcW w:w="4506" w:type="dxa"/>
          </w:tcPr>
          <w:p w14:paraId="3D10A3E6" w14:textId="4A0B26F7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8060F1">
              <w:t>RoleMembers</w:t>
            </w:r>
          </w:p>
        </w:tc>
        <w:tc>
          <w:tcPr>
            <w:tcW w:w="2694" w:type="dxa"/>
          </w:tcPr>
          <w:p w14:paraId="426C888B" w14:textId="3ECB06E3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/>
                <w:sz w:val="24"/>
              </w:rPr>
              <w:t>登入者角色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BF1C1A" w14:textId="652B0C7A" w:rsidR="00F33402" w:rsidRPr="00E16602" w:rsidRDefault="00F33402" w:rsidP="00F33402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/>
                <w:sz w:val="24"/>
              </w:rPr>
              <w:t>根據登入者角色來判斷是否可以新增電影資訊</w:t>
            </w:r>
          </w:p>
        </w:tc>
      </w:tr>
      <w:tr w:rsidR="00F33402" w:rsidRPr="00FB0711" w14:paraId="408DE29D" w14:textId="77777777" w:rsidTr="003B2FEF">
        <w:trPr>
          <w:cantSplit/>
        </w:trPr>
        <w:tc>
          <w:tcPr>
            <w:tcW w:w="701" w:type="dxa"/>
            <w:vAlign w:val="center"/>
          </w:tcPr>
          <w:p w14:paraId="1AB26DFB" w14:textId="3E671D84" w:rsidR="00F33402" w:rsidRPr="00FB0711" w:rsidRDefault="00F33402" w:rsidP="00F33402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hint="eastAsia"/>
                <w:color w:val="000000" w:themeColor="text1"/>
              </w:rPr>
              <w:t>4</w:t>
            </w:r>
          </w:p>
        </w:tc>
        <w:tc>
          <w:tcPr>
            <w:tcW w:w="4506" w:type="dxa"/>
          </w:tcPr>
          <w:p w14:paraId="4A31FAE4" w14:textId="633A8C7D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Movies</w:t>
            </w:r>
          </w:p>
        </w:tc>
        <w:tc>
          <w:tcPr>
            <w:tcW w:w="2694" w:type="dxa"/>
          </w:tcPr>
          <w:p w14:paraId="7A72EC51" w14:textId="3EF2940A" w:rsidR="00F33402" w:rsidRPr="004E6B68" w:rsidRDefault="00F33402" w:rsidP="00F33402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 w:hint="eastAsia"/>
                <w:sz w:val="24"/>
              </w:rPr>
              <w:t>電影主檔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0EA6B" w14:textId="77777777" w:rsidR="00F33402" w:rsidRPr="00E16602" w:rsidRDefault="00F33402" w:rsidP="00F33402">
            <w:pPr>
              <w:rPr>
                <w:rFonts w:ascii="Times New Roman" w:hAnsi="Times New Roman"/>
                <w:sz w:val="24"/>
              </w:rPr>
            </w:pPr>
          </w:p>
        </w:tc>
      </w:tr>
      <w:tr w:rsidR="003B2FEF" w:rsidRPr="00FB0711" w14:paraId="1333081F" w14:textId="77777777" w:rsidTr="003B2FEF">
        <w:trPr>
          <w:cantSplit/>
        </w:trPr>
        <w:tc>
          <w:tcPr>
            <w:tcW w:w="701" w:type="dxa"/>
            <w:vAlign w:val="center"/>
          </w:tcPr>
          <w:p w14:paraId="1E3B6F6A" w14:textId="69EB1044" w:rsidR="003B2FEF" w:rsidRPr="00FB0711" w:rsidRDefault="003B2FEF" w:rsidP="003B2FEF">
            <w:pPr>
              <w:jc w:val="center"/>
              <w:rPr>
                <w:rFonts w:ascii="Times New Roman" w:hAnsi="Times New Roman"/>
              </w:rPr>
            </w:pPr>
            <w:r w:rsidRPr="002138DF">
              <w:rPr>
                <w:rFonts w:ascii="Calibri" w:hAnsi="Calibri" w:hint="eastAsia"/>
                <w:color w:val="000000" w:themeColor="text1"/>
              </w:rPr>
              <w:t>5</w:t>
            </w:r>
          </w:p>
        </w:tc>
        <w:tc>
          <w:tcPr>
            <w:tcW w:w="4506" w:type="dxa"/>
          </w:tcPr>
          <w:p w14:paraId="692DE8D5" w14:textId="65B81E94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 w:rsidRPr="00F33402">
              <w:rPr>
                <w:rFonts w:ascii="Calibri" w:hAnsi="Calibri"/>
                <w:color w:val="000000" w:themeColor="text1"/>
              </w:rPr>
              <w:t>MovieImageFile</w:t>
            </w:r>
          </w:p>
        </w:tc>
        <w:tc>
          <w:tcPr>
            <w:tcW w:w="2694" w:type="dxa"/>
          </w:tcPr>
          <w:p w14:paraId="214A1D7B" w14:textId="1071B748" w:rsidR="003B2FEF" w:rsidRPr="004E6B68" w:rsidRDefault="00F33402" w:rsidP="003B2FEF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 w:hint="eastAsia"/>
                <w:sz w:val="24"/>
              </w:rPr>
              <w:t>電影圖片檔</w:t>
            </w:r>
          </w:p>
        </w:tc>
        <w:tc>
          <w:tcPr>
            <w:tcW w:w="1701" w:type="dxa"/>
            <w:shd w:val="clear" w:color="auto" w:fill="auto"/>
          </w:tcPr>
          <w:p w14:paraId="3359B2F4" w14:textId="77777777" w:rsidR="003B2FEF" w:rsidRPr="00E16602" w:rsidRDefault="003B2FEF" w:rsidP="003B2FEF">
            <w:pPr>
              <w:rPr>
                <w:rFonts w:ascii="Times New Roman" w:hAnsi="Times New Roman"/>
                <w:sz w:val="24"/>
              </w:rPr>
            </w:pPr>
          </w:p>
        </w:tc>
      </w:tr>
      <w:tr w:rsidR="00F33402" w:rsidRPr="00FB0711" w14:paraId="61ADA711" w14:textId="77777777" w:rsidTr="003B2FEF">
        <w:trPr>
          <w:cantSplit/>
        </w:trPr>
        <w:tc>
          <w:tcPr>
            <w:tcW w:w="701" w:type="dxa"/>
            <w:vAlign w:val="center"/>
          </w:tcPr>
          <w:p w14:paraId="418F8514" w14:textId="5DEF32CF" w:rsidR="00F33402" w:rsidRPr="002138DF" w:rsidRDefault="00F33402" w:rsidP="003B2FEF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6</w:t>
            </w:r>
          </w:p>
        </w:tc>
        <w:tc>
          <w:tcPr>
            <w:tcW w:w="4506" w:type="dxa"/>
          </w:tcPr>
          <w:p w14:paraId="39F1247C" w14:textId="3551F88F" w:rsidR="00F33402" w:rsidRPr="00F33402" w:rsidRDefault="00F33402" w:rsidP="003B2FEF">
            <w:pPr>
              <w:rPr>
                <w:rFonts w:ascii="Calibri" w:hAnsi="Calibri"/>
                <w:color w:val="000000" w:themeColor="text1"/>
              </w:rPr>
            </w:pPr>
            <w:r w:rsidRPr="00F33402">
              <w:rPr>
                <w:rFonts w:ascii="Calibri" w:hAnsi="Calibri"/>
                <w:color w:val="000000" w:themeColor="text1"/>
              </w:rPr>
              <w:t>MovieComments</w:t>
            </w:r>
          </w:p>
        </w:tc>
        <w:tc>
          <w:tcPr>
            <w:tcW w:w="2694" w:type="dxa"/>
          </w:tcPr>
          <w:p w14:paraId="7311892D" w14:textId="06E101A9" w:rsidR="00F33402" w:rsidRPr="00E16602" w:rsidRDefault="00F33402" w:rsidP="003B2FEF">
            <w:pPr>
              <w:rPr>
                <w:rFonts w:ascii="Times New Roman" w:hAnsi="Times New Roman"/>
                <w:sz w:val="24"/>
              </w:rPr>
            </w:pPr>
            <w:r w:rsidRPr="00E16602">
              <w:rPr>
                <w:rFonts w:ascii="Times New Roman" w:hAnsi="Times New Roman" w:hint="eastAsia"/>
                <w:sz w:val="24"/>
              </w:rPr>
              <w:t>電影評論明細檔</w:t>
            </w:r>
          </w:p>
        </w:tc>
        <w:tc>
          <w:tcPr>
            <w:tcW w:w="1701" w:type="dxa"/>
            <w:shd w:val="clear" w:color="auto" w:fill="auto"/>
          </w:tcPr>
          <w:p w14:paraId="02C88547" w14:textId="77777777" w:rsidR="00F33402" w:rsidRPr="00E16602" w:rsidRDefault="00F33402" w:rsidP="003B2FEF">
            <w:pPr>
              <w:rPr>
                <w:rFonts w:ascii="Times New Roman" w:hAnsi="Times New Roman"/>
                <w:sz w:val="24"/>
              </w:rPr>
            </w:pPr>
          </w:p>
        </w:tc>
      </w:tr>
      <w:bookmarkEnd w:id="3"/>
    </w:tbl>
    <w:p w14:paraId="4F9B3703" w14:textId="77777777" w:rsidR="00CA01B6" w:rsidRPr="00FB0711" w:rsidRDefault="00CA01B6" w:rsidP="00CA01B6">
      <w:pPr>
        <w:rPr>
          <w:rFonts w:ascii="Times New Roman" w:hAnsi="Times New Roman"/>
        </w:rPr>
      </w:pPr>
    </w:p>
    <w:p w14:paraId="109A5425" w14:textId="77777777" w:rsidR="00CA01B6" w:rsidRPr="00FB0711" w:rsidRDefault="00CA01B6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4" w:name="_Toc485917979"/>
      <w:bookmarkStart w:id="5" w:name="_Toc78117782"/>
      <w:r w:rsidRPr="00FB0711">
        <w:rPr>
          <w:rFonts w:ascii="Times New Roman" w:hAnsi="Times New Roman"/>
        </w:rPr>
        <w:lastRenderedPageBreak/>
        <w:t>系統使用流水號一覽表</w:t>
      </w:r>
      <w:bookmarkEnd w:id="4"/>
      <w:bookmarkEnd w:id="5"/>
    </w:p>
    <w:tbl>
      <w:tblPr>
        <w:tblW w:w="9396" w:type="dxa"/>
        <w:tblInd w:w="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4"/>
        <w:gridCol w:w="1810"/>
        <w:gridCol w:w="1985"/>
        <w:gridCol w:w="1134"/>
        <w:gridCol w:w="911"/>
        <w:gridCol w:w="1498"/>
        <w:gridCol w:w="735"/>
        <w:gridCol w:w="709"/>
      </w:tblGrid>
      <w:tr w:rsidR="00CA01B6" w:rsidRPr="002110C1" w14:paraId="2D2E8977" w14:textId="77777777" w:rsidTr="003B2FEF">
        <w:tc>
          <w:tcPr>
            <w:tcW w:w="614" w:type="dxa"/>
            <w:shd w:val="clear" w:color="auto" w:fill="F3F3F3"/>
            <w:vAlign w:val="center"/>
          </w:tcPr>
          <w:p w14:paraId="0B9AD20E" w14:textId="77777777" w:rsidR="00CA01B6" w:rsidRPr="002110C1" w:rsidRDefault="00CA01B6" w:rsidP="003B2F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項次</w:t>
            </w:r>
          </w:p>
        </w:tc>
        <w:tc>
          <w:tcPr>
            <w:tcW w:w="1810" w:type="dxa"/>
            <w:shd w:val="clear" w:color="auto" w:fill="F3F3F3"/>
            <w:vAlign w:val="center"/>
          </w:tcPr>
          <w:p w14:paraId="6C122660" w14:textId="77777777" w:rsidR="003B2FEF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 xml:space="preserve">Sequence </w:t>
            </w:r>
          </w:p>
          <w:p w14:paraId="4D7928EB" w14:textId="0F5725C4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3C23A44D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Sequence Description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3E62EB26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Sequence Note</w:t>
            </w:r>
          </w:p>
        </w:tc>
        <w:tc>
          <w:tcPr>
            <w:tcW w:w="911" w:type="dxa"/>
            <w:shd w:val="clear" w:color="auto" w:fill="F3F3F3"/>
            <w:vAlign w:val="center"/>
          </w:tcPr>
          <w:p w14:paraId="73E3EE16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Min</w:t>
            </w:r>
          </w:p>
          <w:p w14:paraId="0A31C7AB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Value</w:t>
            </w:r>
          </w:p>
        </w:tc>
        <w:tc>
          <w:tcPr>
            <w:tcW w:w="1498" w:type="dxa"/>
            <w:shd w:val="clear" w:color="auto" w:fill="F3F3F3"/>
            <w:vAlign w:val="center"/>
          </w:tcPr>
          <w:p w14:paraId="32C5A065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Max</w:t>
            </w:r>
          </w:p>
          <w:p w14:paraId="62A72226" w14:textId="77777777" w:rsidR="00CA01B6" w:rsidRPr="002110C1" w:rsidRDefault="00CA01B6" w:rsidP="003B2FEF">
            <w:pPr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Value</w:t>
            </w:r>
          </w:p>
        </w:tc>
        <w:tc>
          <w:tcPr>
            <w:tcW w:w="735" w:type="dxa"/>
            <w:shd w:val="clear" w:color="auto" w:fill="F3F3F3"/>
            <w:vAlign w:val="center"/>
          </w:tcPr>
          <w:p w14:paraId="40D5F561" w14:textId="77777777" w:rsidR="00CA01B6" w:rsidRPr="002110C1" w:rsidRDefault="00CA01B6" w:rsidP="003B2F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10C1">
              <w:rPr>
                <w:rFonts w:ascii="Times New Roman" w:hAnsi="Times New Roman"/>
                <w:b/>
                <w:sz w:val="24"/>
              </w:rPr>
              <w:t>Increment By</w:t>
            </w:r>
          </w:p>
        </w:tc>
        <w:tc>
          <w:tcPr>
            <w:tcW w:w="709" w:type="dxa"/>
            <w:shd w:val="clear" w:color="auto" w:fill="F3F3F3"/>
            <w:vAlign w:val="center"/>
          </w:tcPr>
          <w:p w14:paraId="6B336174" w14:textId="77777777" w:rsidR="00CA01B6" w:rsidRPr="002110C1" w:rsidRDefault="00CA01B6" w:rsidP="003B2FEF">
            <w:pPr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2110C1">
              <w:rPr>
                <w:rFonts w:ascii="Times New Roman" w:hAnsi="Times New Roman"/>
                <w:b/>
                <w:color w:val="FF0000"/>
                <w:sz w:val="24"/>
              </w:rPr>
              <w:t>Cache</w:t>
            </w:r>
          </w:p>
        </w:tc>
      </w:tr>
      <w:tr w:rsidR="007021DB" w:rsidRPr="002110C1" w14:paraId="7AC13AC5" w14:textId="77777777" w:rsidTr="00D95694">
        <w:tc>
          <w:tcPr>
            <w:tcW w:w="614" w:type="dxa"/>
          </w:tcPr>
          <w:p w14:paraId="28BF7B6F" w14:textId="15C9CE16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10" w:type="dxa"/>
          </w:tcPr>
          <w:p w14:paraId="54EF2757" w14:textId="79ACBD6E" w:rsidR="007021DB" w:rsidRPr="002110C1" w:rsidRDefault="007021DB" w:rsidP="007021DB">
            <w:pPr>
              <w:rPr>
                <w:rFonts w:ascii="Times New Roman" w:hAnsi="Times New Roman"/>
                <w:color w:val="FF0000"/>
                <w:sz w:val="24"/>
              </w:rPr>
            </w:pPr>
            <w:r w:rsidRPr="007816FA">
              <w:t>Roles</w:t>
            </w:r>
          </w:p>
        </w:tc>
        <w:tc>
          <w:tcPr>
            <w:tcW w:w="1985" w:type="dxa"/>
          </w:tcPr>
          <w:p w14:paraId="75C52286" w14:textId="2E5F70BC" w:rsidR="007021DB" w:rsidRPr="002110C1" w:rsidRDefault="007021DB" w:rsidP="007021D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角色</w:t>
            </w:r>
            <w:r w:rsidRPr="002110C1"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134" w:type="dxa"/>
          </w:tcPr>
          <w:p w14:paraId="26CA5A6E" w14:textId="77777777" w:rsidR="007021DB" w:rsidRPr="002110C1" w:rsidRDefault="007021DB" w:rsidP="007021D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11" w:type="dxa"/>
          </w:tcPr>
          <w:p w14:paraId="3BFBE914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 w:rsidRPr="002110C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98" w:type="dxa"/>
          </w:tcPr>
          <w:p w14:paraId="4A298A2B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 w:rsidRPr="002110C1">
              <w:rPr>
                <w:rFonts w:ascii="Times New Roman" w:hAnsi="Times New Roman"/>
                <w:sz w:val="24"/>
              </w:rPr>
              <w:t>999999999999</w:t>
            </w:r>
          </w:p>
        </w:tc>
        <w:tc>
          <w:tcPr>
            <w:tcW w:w="735" w:type="dxa"/>
          </w:tcPr>
          <w:p w14:paraId="36A66EA9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  <w:r w:rsidRPr="002110C1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09" w:type="dxa"/>
          </w:tcPr>
          <w:p w14:paraId="29F01779" w14:textId="77777777" w:rsidR="007021DB" w:rsidRPr="002110C1" w:rsidRDefault="007021DB" w:rsidP="007021D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56229D25" w14:textId="77777777" w:rsidR="00CA01B6" w:rsidRPr="00FB0711" w:rsidRDefault="00CA01B6" w:rsidP="00CA01B6">
      <w:pPr>
        <w:rPr>
          <w:rFonts w:ascii="Times New Roman" w:hAnsi="Times New Roman"/>
          <w:sz w:val="32"/>
          <w:szCs w:val="32"/>
        </w:rPr>
      </w:pPr>
      <w:bookmarkStart w:id="6" w:name="_Toc322685853"/>
      <w:bookmarkStart w:id="7" w:name="_Toc395016497"/>
      <w:r w:rsidRPr="00FB0711">
        <w:rPr>
          <w:rFonts w:ascii="Times New Roman" w:hAnsi="Times New Roman"/>
        </w:rPr>
        <w:br w:type="page"/>
      </w:r>
    </w:p>
    <w:p w14:paraId="08F37FF8" w14:textId="4D1E4442" w:rsidR="00CA01B6" w:rsidRPr="00FB0711" w:rsidRDefault="003B2FEF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</w:rPr>
      </w:pPr>
      <w:bookmarkStart w:id="8" w:name="_Toc78117783"/>
      <w:r>
        <w:rPr>
          <w:rFonts w:ascii="Times New Roman" w:hAnsi="Times New Roman" w:hint="eastAsia"/>
          <w:lang w:eastAsia="zh-TW"/>
        </w:rPr>
        <w:lastRenderedPageBreak/>
        <w:t>資料結構圖</w:t>
      </w:r>
      <w:bookmarkEnd w:id="8"/>
    </w:p>
    <w:p w14:paraId="0080F350" w14:textId="63870F3A" w:rsidR="00CA01B6" w:rsidRPr="00FB0711" w:rsidRDefault="00DC1E34" w:rsidP="00CA01B6">
      <w:pPr>
        <w:rPr>
          <w:rFonts w:ascii="Times New Roman" w:hAnsi="Times New Roman"/>
        </w:rPr>
      </w:pPr>
      <w:r w:rsidRPr="00D95694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AE42562" wp14:editId="31173709">
            <wp:simplePos x="0" y="0"/>
            <wp:positionH relativeFrom="column">
              <wp:posOffset>1270</wp:posOffset>
            </wp:positionH>
            <wp:positionV relativeFrom="paragraph">
              <wp:posOffset>201930</wp:posOffset>
            </wp:positionV>
            <wp:extent cx="5939790" cy="3180080"/>
            <wp:effectExtent l="0" t="0" r="3810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FEF">
        <w:rPr>
          <w:rStyle w:val="afffa"/>
        </w:rPr>
        <w:commentReference w:id="9"/>
      </w:r>
    </w:p>
    <w:p w14:paraId="6E02E999" w14:textId="30405544" w:rsidR="00CA01B6" w:rsidRDefault="00CA01B6" w:rsidP="00680C93">
      <w:pPr>
        <w:pStyle w:val="12"/>
        <w:numPr>
          <w:ilvl w:val="0"/>
          <w:numId w:val="17"/>
        </w:numPr>
        <w:tabs>
          <w:tab w:val="num" w:pos="1080"/>
        </w:tabs>
        <w:spacing w:before="360" w:after="360"/>
        <w:ind w:left="425" w:hanging="425"/>
        <w:rPr>
          <w:rFonts w:ascii="Times New Roman" w:hAnsi="Times New Roman"/>
          <w:lang w:eastAsia="zh-TW"/>
        </w:rPr>
      </w:pPr>
      <w:bookmarkStart w:id="10" w:name="_Toc485917981"/>
      <w:bookmarkStart w:id="11" w:name="_Toc78117784"/>
      <w:r w:rsidRPr="00FB0711">
        <w:rPr>
          <w:rFonts w:ascii="Times New Roman" w:hAnsi="Times New Roman"/>
        </w:rPr>
        <w:lastRenderedPageBreak/>
        <w:t>表格結構</w:t>
      </w:r>
      <w:r w:rsidRPr="00FB0711">
        <w:rPr>
          <w:rFonts w:ascii="Times New Roman" w:hAnsi="Times New Roman"/>
        </w:rPr>
        <w:t>Table Schmea</w:t>
      </w:r>
      <w:bookmarkEnd w:id="6"/>
      <w:bookmarkEnd w:id="7"/>
      <w:bookmarkEnd w:id="10"/>
      <w:bookmarkEnd w:id="11"/>
    </w:p>
    <w:p w14:paraId="61EA4844" w14:textId="117AA604" w:rsidR="003B2FEF" w:rsidRPr="002138DF" w:rsidRDefault="00DC1E34" w:rsidP="00DC1E34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12" w:name="_Toc498436559"/>
      <w:bookmarkStart w:id="13" w:name="_Toc78117785"/>
      <w:r w:rsidRPr="00DC1E34">
        <w:rPr>
          <w:color w:val="000000" w:themeColor="text1"/>
        </w:rPr>
        <w:t>Members</w:t>
      </w:r>
      <w:r w:rsidRPr="00DC1E34">
        <w:rPr>
          <w:rFonts w:ascii="Calibri" w:eastAsia="標楷體" w:hAnsi="Calibri" w:hint="eastAsia"/>
          <w:color w:val="000000" w:themeColor="text1"/>
        </w:rPr>
        <w:t>登入者資訊</w:t>
      </w:r>
      <w:bookmarkEnd w:id="12"/>
      <w:bookmarkEnd w:id="13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3B2FEF" w:rsidRPr="002138DF" w14:paraId="47964EE2" w14:textId="77777777" w:rsidTr="003B2FEF">
        <w:trPr>
          <w:cantSplit/>
        </w:trPr>
        <w:tc>
          <w:tcPr>
            <w:tcW w:w="1668" w:type="dxa"/>
            <w:gridSpan w:val="2"/>
          </w:tcPr>
          <w:p w14:paraId="73E33DA1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6FC03D06" w14:textId="200F8885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C1E34">
              <w:rPr>
                <w:rFonts w:ascii="Calibri" w:hAnsi="Calibri"/>
                <w:color w:val="000000" w:themeColor="text1"/>
                <w:sz w:val="20"/>
                <w:szCs w:val="20"/>
              </w:rPr>
              <w:t>Members</w:t>
            </w:r>
          </w:p>
        </w:tc>
        <w:tc>
          <w:tcPr>
            <w:tcW w:w="1779" w:type="dxa"/>
            <w:gridSpan w:val="3"/>
          </w:tcPr>
          <w:p w14:paraId="3CF212D4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2DC92E67" w14:textId="6D0C2090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1A05E1A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6EAEEBBB" w14:textId="67C1702F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3B2FEF" w:rsidRPr="002138DF" w14:paraId="3803AB32" w14:textId="77777777" w:rsidTr="003B2FEF">
        <w:trPr>
          <w:cantSplit/>
        </w:trPr>
        <w:tc>
          <w:tcPr>
            <w:tcW w:w="1668" w:type="dxa"/>
            <w:gridSpan w:val="2"/>
          </w:tcPr>
          <w:p w14:paraId="6C5D07CB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4800F2D4" w14:textId="26B24BCF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登入者資訊</w:t>
            </w:r>
          </w:p>
        </w:tc>
        <w:tc>
          <w:tcPr>
            <w:tcW w:w="1779" w:type="dxa"/>
            <w:gridSpan w:val="3"/>
          </w:tcPr>
          <w:p w14:paraId="6770810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621418AE" w14:textId="56C543A4" w:rsidR="003B2FEF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="003B2FEF"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3B2FEF" w:rsidRPr="002138DF" w14:paraId="00CF2643" w14:textId="77777777" w:rsidTr="003B2FEF">
        <w:trPr>
          <w:cantSplit/>
        </w:trPr>
        <w:tc>
          <w:tcPr>
            <w:tcW w:w="1668" w:type="dxa"/>
            <w:gridSpan w:val="2"/>
          </w:tcPr>
          <w:p w14:paraId="7FCB6AC9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39CCA81E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7B5A4D8D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525E2570" w14:textId="7CB7BB7E" w:rsidR="003B2FEF" w:rsidRPr="002138DF" w:rsidRDefault="00DC1E34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B2FEF" w:rsidRPr="002138DF" w14:paraId="4645736E" w14:textId="77777777" w:rsidTr="003B2FEF">
        <w:trPr>
          <w:cantSplit/>
        </w:trPr>
        <w:tc>
          <w:tcPr>
            <w:tcW w:w="1668" w:type="dxa"/>
            <w:gridSpan w:val="2"/>
          </w:tcPr>
          <w:p w14:paraId="25FB9363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3F51F58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4BE0F9F0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60217ACC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7F70D01D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ECF5A1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0E97D62B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FFD755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7EF4BC0E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DF5FBF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68E333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DC1E34" w:rsidRPr="002138DF" w14:paraId="578FAC93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10E140EF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2C84D503" w14:textId="3836766C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EC92CD" w14:textId="6D8A0B99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Account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C8C3F3" w14:textId="3B62DDC3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DC1E34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121652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1EF27DA" w14:textId="69FC77CB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D8846E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5D2635" w14:textId="264F728F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唯一</w:t>
            </w:r>
            <w:r w:rsidR="00212CFE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鍵</w:t>
            </w:r>
          </w:p>
        </w:tc>
      </w:tr>
      <w:tr w:rsidR="00DC1E34" w:rsidRPr="002138DF" w14:paraId="73C2E6CC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3DDC5DD7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A08E429" w14:textId="452C9633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密碼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25D7AE" w14:textId="0794B02C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0CFFF70" w14:textId="3A5F62D0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DC1E34">
              <w:rPr>
                <w:color w:val="000000" w:themeColor="text1"/>
                <w:sz w:val="20"/>
                <w:szCs w:val="20"/>
              </w:rPr>
              <w:t>nvarchar(100)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871B45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582DE6A7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F68488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475CE0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DC1E34" w:rsidRPr="002138DF" w14:paraId="74E0ECA7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171D0FC1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50F22B51" w14:textId="524F00AF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暱稱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7491D9" w14:textId="280F088B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NickName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40C205B" w14:textId="5FFC50C3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DC1E34">
              <w:rPr>
                <w:color w:val="000000" w:themeColor="text1"/>
                <w:sz w:val="20"/>
                <w:szCs w:val="20"/>
              </w:rPr>
              <w:t>nvarchar(20)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41F38A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6D28BC9D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D8B7D0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108C3D" w14:textId="0AF53BC9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DC1E34" w:rsidRPr="002138DF" w14:paraId="46471621" w14:textId="77777777" w:rsidTr="003B2FEF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E3C378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03CEB5BA" w14:textId="7693BDED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是否已刪除</w:t>
            </w:r>
          </w:p>
        </w:tc>
        <w:tc>
          <w:tcPr>
            <w:tcW w:w="2268" w:type="dxa"/>
            <w:gridSpan w:val="2"/>
          </w:tcPr>
          <w:p w14:paraId="2C1E6009" w14:textId="5F4BEE14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IsDelet</w:t>
            </w:r>
            <w:r w:rsidRPr="002138DF">
              <w:rPr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14:paraId="24570D57" w14:textId="0F3D1CBE" w:rsidR="00DC1E34" w:rsidRPr="00DC1E34" w:rsidRDefault="00DC1E34" w:rsidP="00DC1E34">
            <w:pPr>
              <w:rPr>
                <w:color w:val="000000" w:themeColor="text1"/>
                <w:sz w:val="20"/>
                <w:szCs w:val="20"/>
              </w:rPr>
            </w:pPr>
            <w:r w:rsidRPr="00DC1E34">
              <w:rPr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526" w:type="dxa"/>
            <w:gridSpan w:val="2"/>
          </w:tcPr>
          <w:p w14:paraId="3AA794CD" w14:textId="77777777" w:rsidR="00DC1E34" w:rsidRPr="002138DF" w:rsidRDefault="00DC1E34" w:rsidP="00DC1E3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A046047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24EE5B89" w14:textId="77777777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673A6524" w14:textId="7D034756" w:rsidR="00DC1E34" w:rsidRPr="002138DF" w:rsidRDefault="00DC1E34" w:rsidP="00DC1E34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1C42AA" w:rsidRPr="002138DF" w14:paraId="3617DD1F" w14:textId="77777777" w:rsidTr="003B2FEF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6584E37B" w14:textId="77777777" w:rsidR="001C42AA" w:rsidRPr="002138DF" w:rsidRDefault="001C42AA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1C42AA" w:rsidRPr="002138DF" w14:paraId="007F3DE7" w14:textId="77777777" w:rsidTr="003B2FEF">
        <w:trPr>
          <w:cantSplit/>
        </w:trPr>
        <w:tc>
          <w:tcPr>
            <w:tcW w:w="9866" w:type="dxa"/>
            <w:gridSpan w:val="12"/>
          </w:tcPr>
          <w:p w14:paraId="4C8AB644" w14:textId="77777777" w:rsidR="001C42AA" w:rsidRPr="002138DF" w:rsidRDefault="001C42AA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2C766950" w14:textId="0C8A8159" w:rsidR="003B2FEF" w:rsidRPr="002138DF" w:rsidRDefault="004A1805" w:rsidP="003B2FEF">
      <w:pPr>
        <w:pStyle w:val="afff6"/>
        <w:numPr>
          <w:ilvl w:val="0"/>
          <w:numId w:val="18"/>
        </w:numPr>
        <w:spacing w:after="180"/>
        <w:jc w:val="left"/>
        <w:outlineLvl w:val="1"/>
        <w:rPr>
          <w:color w:val="000000" w:themeColor="text1"/>
        </w:rPr>
      </w:pPr>
      <w:bookmarkStart w:id="14" w:name="_Toc498436560"/>
      <w:bookmarkStart w:id="15" w:name="_Toc78117786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le</w:t>
      </w:r>
      <w:r w:rsidR="003B2FEF" w:rsidRPr="002138DF">
        <w:rPr>
          <w:rFonts w:hint="eastAsia"/>
          <w:color w:val="000000" w:themeColor="text1"/>
        </w:rPr>
        <w:t>s</w:t>
      </w:r>
      <w:r w:rsidR="003B2FEF">
        <w:rPr>
          <w:rFonts w:hint="eastAsia"/>
          <w:color w:val="000000" w:themeColor="text1"/>
        </w:rPr>
        <w:t xml:space="preserve"> </w:t>
      </w:r>
      <w:bookmarkEnd w:id="14"/>
      <w:r>
        <w:rPr>
          <w:rFonts w:hint="eastAsia"/>
          <w:color w:val="000000" w:themeColor="text1"/>
        </w:rPr>
        <w:t>角色</w:t>
      </w:r>
      <w:r w:rsidR="005F1A30">
        <w:rPr>
          <w:rFonts w:hint="eastAsia"/>
          <w:color w:val="000000" w:themeColor="text1"/>
        </w:rPr>
        <w:t>主檔</w:t>
      </w:r>
      <w:bookmarkEnd w:id="15"/>
    </w:p>
    <w:tbl>
      <w:tblPr>
        <w:tblStyle w:val="ae"/>
        <w:tblW w:w="9927" w:type="dxa"/>
        <w:tblLayout w:type="fixed"/>
        <w:tblLook w:val="04A0" w:firstRow="1" w:lastRow="0" w:firstColumn="1" w:lastColumn="0" w:noHBand="0" w:noVBand="1"/>
      </w:tblPr>
      <w:tblGrid>
        <w:gridCol w:w="419"/>
        <w:gridCol w:w="2099"/>
        <w:gridCol w:w="2410"/>
        <w:gridCol w:w="376"/>
        <w:gridCol w:w="1424"/>
        <w:gridCol w:w="234"/>
        <w:gridCol w:w="368"/>
        <w:gridCol w:w="486"/>
        <w:gridCol w:w="465"/>
        <w:gridCol w:w="372"/>
        <w:gridCol w:w="328"/>
        <w:gridCol w:w="946"/>
      </w:tblGrid>
      <w:tr w:rsidR="003B2FEF" w:rsidRPr="002138DF" w14:paraId="6FDF53EF" w14:textId="77777777" w:rsidTr="003B2FEF">
        <w:trPr>
          <w:cantSplit/>
        </w:trPr>
        <w:tc>
          <w:tcPr>
            <w:tcW w:w="2518" w:type="dxa"/>
            <w:gridSpan w:val="2"/>
          </w:tcPr>
          <w:p w14:paraId="55B2E3D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786" w:type="dxa"/>
            <w:gridSpan w:val="2"/>
          </w:tcPr>
          <w:p w14:paraId="4ADBF39B" w14:textId="10DAB62B" w:rsidR="003B2FEF" w:rsidRPr="002138DF" w:rsidRDefault="005F1A30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les</w:t>
            </w:r>
          </w:p>
        </w:tc>
        <w:tc>
          <w:tcPr>
            <w:tcW w:w="1658" w:type="dxa"/>
            <w:gridSpan w:val="2"/>
          </w:tcPr>
          <w:p w14:paraId="731D5586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3"/>
          </w:tcPr>
          <w:p w14:paraId="4766FC2D" w14:textId="6DD4B379" w:rsidR="003B2FEF" w:rsidRPr="002138DF" w:rsidRDefault="005F1A30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my</w:t>
            </w:r>
          </w:p>
        </w:tc>
        <w:tc>
          <w:tcPr>
            <w:tcW w:w="700" w:type="dxa"/>
            <w:gridSpan w:val="2"/>
          </w:tcPr>
          <w:p w14:paraId="54E525FC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946" w:type="dxa"/>
          </w:tcPr>
          <w:p w14:paraId="75EF1401" w14:textId="6FFFD998" w:rsidR="003B2FEF" w:rsidRPr="002138DF" w:rsidRDefault="003B2FEF" w:rsidP="005F1A3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 w:rsidR="005F1A30"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3B2FEF" w:rsidRPr="002138DF" w14:paraId="624C5311" w14:textId="77777777" w:rsidTr="003B2FEF">
        <w:trPr>
          <w:cantSplit/>
        </w:trPr>
        <w:tc>
          <w:tcPr>
            <w:tcW w:w="2518" w:type="dxa"/>
            <w:gridSpan w:val="2"/>
          </w:tcPr>
          <w:p w14:paraId="65A3F57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786" w:type="dxa"/>
            <w:gridSpan w:val="2"/>
          </w:tcPr>
          <w:p w14:paraId="5E0D3AAF" w14:textId="2163D552" w:rsidR="003B2FEF" w:rsidRPr="002138DF" w:rsidRDefault="005F1A30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角色</w:t>
            </w:r>
          </w:p>
        </w:tc>
        <w:tc>
          <w:tcPr>
            <w:tcW w:w="1658" w:type="dxa"/>
            <w:gridSpan w:val="2"/>
          </w:tcPr>
          <w:p w14:paraId="3C9144F5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2965" w:type="dxa"/>
            <w:gridSpan w:val="6"/>
          </w:tcPr>
          <w:p w14:paraId="2C0F4EBC" w14:textId="16AD9A2D" w:rsidR="003B2FEF" w:rsidRPr="002138DF" w:rsidRDefault="005F1A30" w:rsidP="005F1A30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="003B2FEF"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3B2FEF"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3B2FEF"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</w:tr>
      <w:tr w:rsidR="003B2FEF" w:rsidRPr="002138DF" w14:paraId="3C2B55BA" w14:textId="77777777" w:rsidTr="003B2FEF">
        <w:trPr>
          <w:cantSplit/>
        </w:trPr>
        <w:tc>
          <w:tcPr>
            <w:tcW w:w="2518" w:type="dxa"/>
            <w:gridSpan w:val="2"/>
          </w:tcPr>
          <w:p w14:paraId="251BAC09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786" w:type="dxa"/>
            <w:gridSpan w:val="2"/>
          </w:tcPr>
          <w:p w14:paraId="31A3AE96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658" w:type="dxa"/>
            <w:gridSpan w:val="2"/>
          </w:tcPr>
          <w:p w14:paraId="6F6D77B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2965" w:type="dxa"/>
            <w:gridSpan w:val="6"/>
          </w:tcPr>
          <w:p w14:paraId="5597D09F" w14:textId="09B3D272" w:rsidR="003B2FEF" w:rsidRPr="002138DF" w:rsidRDefault="00212CFE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B2FEF" w:rsidRPr="002138DF" w14:paraId="6F10A0E5" w14:textId="77777777" w:rsidTr="003B2FEF">
        <w:trPr>
          <w:cantSplit/>
        </w:trPr>
        <w:tc>
          <w:tcPr>
            <w:tcW w:w="2518" w:type="dxa"/>
            <w:gridSpan w:val="2"/>
          </w:tcPr>
          <w:p w14:paraId="6584A4F9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7409" w:type="dxa"/>
            <w:gridSpan w:val="10"/>
          </w:tcPr>
          <w:p w14:paraId="2CB9CD95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2E3B7BCD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pct20" w:color="auto" w:fill="auto"/>
          </w:tcPr>
          <w:p w14:paraId="5BF03D8B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99" w:type="dxa"/>
            <w:tcBorders>
              <w:bottom w:val="single" w:sz="4" w:space="0" w:color="auto"/>
            </w:tcBorders>
            <w:shd w:val="pct20" w:color="auto" w:fill="auto"/>
          </w:tcPr>
          <w:p w14:paraId="2A75E772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20" w:color="auto" w:fill="auto"/>
          </w:tcPr>
          <w:p w14:paraId="083CD41D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A20BE4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AEFBE1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pct20" w:color="auto" w:fill="auto"/>
          </w:tcPr>
          <w:p w14:paraId="6B01963E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EDA882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6650ED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3B2FEF" w:rsidRPr="002138DF" w14:paraId="119046D1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3B0929E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auto"/>
          </w:tcPr>
          <w:p w14:paraId="699A9415" w14:textId="0A89282C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6A2FD6CC" w14:textId="78721C5B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5042E6" w14:textId="5763E585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Bigint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2355E2" w14:textId="77777777" w:rsidR="003B2FEF" w:rsidRPr="002138DF" w:rsidRDefault="003B2FEF" w:rsidP="003B2FEF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48A2A142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1138D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BF78F7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自增</w:t>
            </w:r>
          </w:p>
        </w:tc>
      </w:tr>
      <w:tr w:rsidR="003B2FEF" w:rsidRPr="002138DF" w14:paraId="5C7A044F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6F98468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099" w:type="dxa"/>
          </w:tcPr>
          <w:p w14:paraId="0D598ABC" w14:textId="1E59AB37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角色名稱</w:t>
            </w:r>
          </w:p>
        </w:tc>
        <w:tc>
          <w:tcPr>
            <w:tcW w:w="2410" w:type="dxa"/>
          </w:tcPr>
          <w:p w14:paraId="3F2C18ED" w14:textId="31A74DDA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RoleName</w:t>
            </w:r>
          </w:p>
        </w:tc>
        <w:tc>
          <w:tcPr>
            <w:tcW w:w="1800" w:type="dxa"/>
            <w:gridSpan w:val="2"/>
          </w:tcPr>
          <w:p w14:paraId="19C512A4" w14:textId="60A3708C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 w:rsidRPr="00212CFE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602" w:type="dxa"/>
            <w:gridSpan w:val="2"/>
          </w:tcPr>
          <w:p w14:paraId="3868EF8D" w14:textId="41E8062C" w:rsidR="003B2FEF" w:rsidRPr="002138DF" w:rsidRDefault="003B2FEF" w:rsidP="003B2FEF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CBAC320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</w:tcPr>
          <w:p w14:paraId="13DC605E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14:paraId="0869C367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2A63CD6E" w14:textId="77777777" w:rsidTr="003B2FEF">
        <w:trPr>
          <w:cantSplit/>
        </w:trPr>
        <w:tc>
          <w:tcPr>
            <w:tcW w:w="9927" w:type="dxa"/>
            <w:gridSpan w:val="12"/>
            <w:shd w:val="pct20" w:color="auto" w:fill="auto"/>
          </w:tcPr>
          <w:p w14:paraId="3782A795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索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 xml:space="preserve">     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引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備註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 xml:space="preserve">      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 xml:space="preserve">          </w:t>
            </w: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明</w:t>
            </w:r>
          </w:p>
        </w:tc>
      </w:tr>
      <w:tr w:rsidR="003B2FEF" w:rsidRPr="002138DF" w14:paraId="38154C6E" w14:textId="77777777" w:rsidTr="003B2FEF">
        <w:trPr>
          <w:cantSplit/>
        </w:trPr>
        <w:tc>
          <w:tcPr>
            <w:tcW w:w="9927" w:type="dxa"/>
            <w:gridSpan w:val="12"/>
          </w:tcPr>
          <w:p w14:paraId="51CCC7AE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4662AA57" w14:textId="28455F84" w:rsidR="003B2FEF" w:rsidRPr="002138DF" w:rsidRDefault="004A1805" w:rsidP="004A1805">
      <w:pPr>
        <w:pStyle w:val="afff6"/>
        <w:numPr>
          <w:ilvl w:val="0"/>
          <w:numId w:val="18"/>
        </w:numPr>
        <w:spacing w:after="180"/>
        <w:jc w:val="left"/>
        <w:outlineLvl w:val="1"/>
        <w:rPr>
          <w:color w:val="000000" w:themeColor="text1"/>
        </w:rPr>
      </w:pPr>
      <w:bookmarkStart w:id="16" w:name="_Toc498436561"/>
      <w:bookmarkStart w:id="17" w:name="_Toc78117787"/>
      <w:r w:rsidRPr="004A1805">
        <w:rPr>
          <w:color w:val="000000" w:themeColor="text1"/>
        </w:rPr>
        <w:t>RoleMembers</w:t>
      </w:r>
      <w:bookmarkEnd w:id="16"/>
      <w:r>
        <w:rPr>
          <w:color w:val="000000" w:themeColor="text1"/>
        </w:rPr>
        <w:t>登入者角色</w:t>
      </w:r>
      <w:bookmarkEnd w:id="17"/>
    </w:p>
    <w:tbl>
      <w:tblPr>
        <w:tblStyle w:val="ae"/>
        <w:tblW w:w="9927" w:type="dxa"/>
        <w:tblLayout w:type="fixed"/>
        <w:tblLook w:val="04A0" w:firstRow="1" w:lastRow="0" w:firstColumn="1" w:lastColumn="0" w:noHBand="0" w:noVBand="1"/>
      </w:tblPr>
      <w:tblGrid>
        <w:gridCol w:w="419"/>
        <w:gridCol w:w="2099"/>
        <w:gridCol w:w="2552"/>
        <w:gridCol w:w="234"/>
        <w:gridCol w:w="1424"/>
        <w:gridCol w:w="234"/>
        <w:gridCol w:w="368"/>
        <w:gridCol w:w="486"/>
        <w:gridCol w:w="465"/>
        <w:gridCol w:w="372"/>
        <w:gridCol w:w="328"/>
        <w:gridCol w:w="946"/>
      </w:tblGrid>
      <w:tr w:rsidR="00212CFE" w:rsidRPr="002138DF" w14:paraId="1A9AAC56" w14:textId="77777777" w:rsidTr="003B2FEF">
        <w:trPr>
          <w:cantSplit/>
        </w:trPr>
        <w:tc>
          <w:tcPr>
            <w:tcW w:w="2518" w:type="dxa"/>
            <w:gridSpan w:val="2"/>
          </w:tcPr>
          <w:p w14:paraId="522DB301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786" w:type="dxa"/>
            <w:gridSpan w:val="2"/>
          </w:tcPr>
          <w:p w14:paraId="3E3920AE" w14:textId="2A445FA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4A1805">
              <w:rPr>
                <w:rFonts w:ascii="標楷體" w:cs="標楷體"/>
                <w:color w:val="000000" w:themeColor="text1"/>
                <w:kern w:val="0"/>
                <w:sz w:val="20"/>
                <w:szCs w:val="20"/>
              </w:rPr>
              <w:t>RoleMembers</w:t>
            </w:r>
          </w:p>
        </w:tc>
        <w:tc>
          <w:tcPr>
            <w:tcW w:w="1658" w:type="dxa"/>
            <w:gridSpan w:val="2"/>
          </w:tcPr>
          <w:p w14:paraId="30A77B98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319" w:type="dxa"/>
            <w:gridSpan w:val="3"/>
          </w:tcPr>
          <w:p w14:paraId="243D3B88" w14:textId="0126EF33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my</w:t>
            </w:r>
          </w:p>
        </w:tc>
        <w:tc>
          <w:tcPr>
            <w:tcW w:w="700" w:type="dxa"/>
            <w:gridSpan w:val="2"/>
          </w:tcPr>
          <w:p w14:paraId="5C21848E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946" w:type="dxa"/>
          </w:tcPr>
          <w:p w14:paraId="0CE7259D" w14:textId="2EA403EB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212CFE" w:rsidRPr="002138DF" w14:paraId="06EFD142" w14:textId="77777777" w:rsidTr="003B2FEF">
        <w:trPr>
          <w:cantSplit/>
        </w:trPr>
        <w:tc>
          <w:tcPr>
            <w:tcW w:w="2518" w:type="dxa"/>
            <w:gridSpan w:val="2"/>
          </w:tcPr>
          <w:p w14:paraId="3AD230D7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786" w:type="dxa"/>
            <w:gridSpan w:val="2"/>
          </w:tcPr>
          <w:p w14:paraId="2CA87A87" w14:textId="4FEC4AFA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登入者角色</w:t>
            </w:r>
          </w:p>
        </w:tc>
        <w:tc>
          <w:tcPr>
            <w:tcW w:w="1658" w:type="dxa"/>
            <w:gridSpan w:val="2"/>
          </w:tcPr>
          <w:p w14:paraId="56715F63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2965" w:type="dxa"/>
            <w:gridSpan w:val="6"/>
          </w:tcPr>
          <w:p w14:paraId="56654AB4" w14:textId="6C07483C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</w:tr>
      <w:tr w:rsidR="00212CFE" w:rsidRPr="002138DF" w14:paraId="40DDCFA3" w14:textId="77777777" w:rsidTr="003B2FEF">
        <w:trPr>
          <w:cantSplit/>
        </w:trPr>
        <w:tc>
          <w:tcPr>
            <w:tcW w:w="2518" w:type="dxa"/>
            <w:gridSpan w:val="2"/>
          </w:tcPr>
          <w:p w14:paraId="393B79BD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786" w:type="dxa"/>
            <w:gridSpan w:val="2"/>
          </w:tcPr>
          <w:p w14:paraId="39BA1A4F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658" w:type="dxa"/>
            <w:gridSpan w:val="2"/>
          </w:tcPr>
          <w:p w14:paraId="33900997" w14:textId="77777777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2965" w:type="dxa"/>
            <w:gridSpan w:val="6"/>
          </w:tcPr>
          <w:p w14:paraId="37CCA4DF" w14:textId="6E6B15AA" w:rsidR="00212CFE" w:rsidRPr="002138DF" w:rsidRDefault="00212CFE" w:rsidP="00212CFE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3B2FEF" w:rsidRPr="002138DF" w14:paraId="49F03EEB" w14:textId="77777777" w:rsidTr="003B2FEF">
        <w:trPr>
          <w:cantSplit/>
        </w:trPr>
        <w:tc>
          <w:tcPr>
            <w:tcW w:w="2518" w:type="dxa"/>
            <w:gridSpan w:val="2"/>
          </w:tcPr>
          <w:p w14:paraId="187364C7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7409" w:type="dxa"/>
            <w:gridSpan w:val="10"/>
          </w:tcPr>
          <w:p w14:paraId="1DEDE17D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4A693045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pct20" w:color="auto" w:fill="auto"/>
          </w:tcPr>
          <w:p w14:paraId="552942A3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99" w:type="dxa"/>
            <w:tcBorders>
              <w:bottom w:val="single" w:sz="4" w:space="0" w:color="auto"/>
            </w:tcBorders>
            <w:shd w:val="pct20" w:color="auto" w:fill="auto"/>
          </w:tcPr>
          <w:p w14:paraId="2AEE5669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0" w:color="auto" w:fill="auto"/>
          </w:tcPr>
          <w:p w14:paraId="1475CE5E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65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AA5EC" w14:textId="77777777" w:rsidR="003B2FEF" w:rsidRPr="002138DF" w:rsidRDefault="003B2FEF" w:rsidP="003B2FEF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3C03EF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pct20" w:color="auto" w:fill="auto"/>
          </w:tcPr>
          <w:p w14:paraId="5B6FC050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31AAC1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70AB52" w14:textId="77777777" w:rsidR="003B2FEF" w:rsidRPr="002138DF" w:rsidRDefault="003B2FEF" w:rsidP="003B2FEF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3B2FEF" w:rsidRPr="002138DF" w14:paraId="6063C4D0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406DABD8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auto"/>
          </w:tcPr>
          <w:p w14:paraId="4A666312" w14:textId="250996BC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角色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54F38F11" w14:textId="57D19942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RoleId</w:t>
            </w:r>
          </w:p>
        </w:tc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C45DBD" w14:textId="332A7B39" w:rsidR="003B2FEF" w:rsidRPr="002138DF" w:rsidRDefault="006950CE" w:rsidP="003B2FEF">
            <w:pPr>
              <w:rPr>
                <w:color w:val="000000" w:themeColor="text1"/>
                <w:sz w:val="20"/>
                <w:szCs w:val="20"/>
              </w:rPr>
            </w:pPr>
            <w:r w:rsidRPr="006950CE">
              <w:rPr>
                <w:color w:val="000000" w:themeColor="text1"/>
                <w:sz w:val="20"/>
                <w:szCs w:val="20"/>
              </w:rPr>
              <w:t>bigint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4CD7FA" w14:textId="77777777" w:rsidR="003B2FEF" w:rsidRPr="002138DF" w:rsidRDefault="003B2FEF" w:rsidP="003B2FEF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15067421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A1D574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869735" w14:textId="02DD5EE9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5F86E977" w14:textId="77777777" w:rsidTr="003B2FEF">
        <w:trPr>
          <w:cantSplit/>
        </w:trPr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E82435D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auto"/>
          </w:tcPr>
          <w:p w14:paraId="165F44E4" w14:textId="42273D64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5FE2AD47" w14:textId="4BE6F3A0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>
              <w:rPr>
                <w:color w:val="000000" w:themeColor="text1"/>
                <w:sz w:val="20"/>
                <w:szCs w:val="20"/>
              </w:rPr>
              <w:t>count</w:t>
            </w:r>
          </w:p>
        </w:tc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1E5D74" w14:textId="79A9BA04" w:rsidR="003B2FEF" w:rsidRPr="006950CE" w:rsidRDefault="006950CE" w:rsidP="006950CE">
            <w:pPr>
              <w:rPr>
                <w:color w:val="000000" w:themeColor="text1"/>
                <w:sz w:val="20"/>
                <w:szCs w:val="20"/>
              </w:rPr>
            </w:pPr>
            <w:r w:rsidRPr="006950CE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6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F3EAC2" w14:textId="4FDA4030" w:rsidR="003B2FEF" w:rsidRPr="002138DF" w:rsidRDefault="00212CFE" w:rsidP="003B2FE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P</w:t>
            </w:r>
            <w:r>
              <w:rPr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1981D01F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19FF38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60C58A" w14:textId="77777777" w:rsidR="003B2FEF" w:rsidRPr="002138DF" w:rsidRDefault="003B2FEF" w:rsidP="003B2FEF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3B2FEF" w:rsidRPr="002138DF" w14:paraId="4E2D64EC" w14:textId="77777777" w:rsidTr="003B2FEF">
        <w:trPr>
          <w:cantSplit/>
        </w:trPr>
        <w:tc>
          <w:tcPr>
            <w:tcW w:w="9927" w:type="dxa"/>
            <w:gridSpan w:val="12"/>
          </w:tcPr>
          <w:p w14:paraId="25050F6C" w14:textId="77777777" w:rsidR="003B2FEF" w:rsidRPr="002138DF" w:rsidRDefault="003B2FEF" w:rsidP="003B2FEF">
            <w:pPr>
              <w:jc w:val="center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索引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備註說明</w:t>
            </w:r>
          </w:p>
        </w:tc>
      </w:tr>
      <w:tr w:rsidR="003B2FEF" w:rsidRPr="002138DF" w14:paraId="141E4A31" w14:textId="77777777" w:rsidTr="003B2FEF">
        <w:trPr>
          <w:cantSplit/>
        </w:trPr>
        <w:tc>
          <w:tcPr>
            <w:tcW w:w="9927" w:type="dxa"/>
            <w:gridSpan w:val="12"/>
          </w:tcPr>
          <w:p w14:paraId="0BA88CA7" w14:textId="41A4EA5D" w:rsidR="003B2FEF" w:rsidRPr="00306920" w:rsidRDefault="00306920" w:rsidP="00306920">
            <w:pPr>
              <w:pStyle w:val="afd"/>
              <w:numPr>
                <w:ilvl w:val="0"/>
                <w:numId w:val="31"/>
              </w:numPr>
              <w:tabs>
                <w:tab w:val="left" w:pos="5370"/>
              </w:tabs>
              <w:spacing w:after="180"/>
              <w:ind w:leftChars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FK</w:t>
            </w:r>
            <w:r>
              <w:rPr>
                <w:color w:val="000000" w:themeColor="text1"/>
                <w:sz w:val="20"/>
                <w:szCs w:val="20"/>
              </w:rPr>
              <w:t>：</w:t>
            </w:r>
            <w:r w:rsidR="006846FC" w:rsidRPr="00306920">
              <w:rPr>
                <w:color w:val="000000" w:themeColor="text1"/>
                <w:sz w:val="20"/>
                <w:szCs w:val="20"/>
              </w:rPr>
              <w:t>Members.Account = R</w:t>
            </w:r>
            <w:r w:rsidR="006846FC" w:rsidRPr="00306920">
              <w:rPr>
                <w:rFonts w:hint="eastAsia"/>
                <w:color w:val="000000" w:themeColor="text1"/>
                <w:sz w:val="20"/>
                <w:szCs w:val="20"/>
              </w:rPr>
              <w:t>o</w:t>
            </w:r>
            <w:r w:rsidR="006846FC" w:rsidRPr="00306920">
              <w:rPr>
                <w:color w:val="000000" w:themeColor="text1"/>
                <w:sz w:val="20"/>
                <w:szCs w:val="20"/>
              </w:rPr>
              <w:t>les.Account</w:t>
            </w:r>
          </w:p>
          <w:p w14:paraId="128BB152" w14:textId="1E2C970D" w:rsidR="006846FC" w:rsidRPr="00306920" w:rsidRDefault="00306920" w:rsidP="00306920">
            <w:pPr>
              <w:pStyle w:val="afd"/>
              <w:numPr>
                <w:ilvl w:val="0"/>
                <w:numId w:val="31"/>
              </w:numPr>
              <w:tabs>
                <w:tab w:val="left" w:pos="5370"/>
              </w:tabs>
              <w:spacing w:after="180"/>
              <w:ind w:leftChars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FK</w:t>
            </w:r>
            <w:r>
              <w:rPr>
                <w:color w:val="000000" w:themeColor="text1"/>
                <w:sz w:val="20"/>
                <w:szCs w:val="20"/>
              </w:rPr>
              <w:t>：</w:t>
            </w:r>
            <w:r w:rsidR="006846FC" w:rsidRPr="00306920">
              <w:rPr>
                <w:color w:val="000000" w:themeColor="text1"/>
                <w:sz w:val="20"/>
                <w:szCs w:val="20"/>
              </w:rPr>
              <w:t>Roles.Id = Roles.Id</w:t>
            </w:r>
          </w:p>
        </w:tc>
      </w:tr>
    </w:tbl>
    <w:p w14:paraId="701716D3" w14:textId="390F6C2A" w:rsidR="004A1805" w:rsidRPr="002138DF" w:rsidRDefault="005F1A30" w:rsidP="005F1A30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18" w:name="_Toc78117788"/>
      <w:r w:rsidRPr="005F1A30">
        <w:rPr>
          <w:color w:val="000000" w:themeColor="text1"/>
        </w:rPr>
        <w:lastRenderedPageBreak/>
        <w:t>Movies</w:t>
      </w:r>
      <w:r>
        <w:rPr>
          <w:rFonts w:ascii="Calibri" w:eastAsia="標楷體" w:hAnsi="Calibri" w:hint="eastAsia"/>
          <w:color w:val="000000" w:themeColor="text1"/>
        </w:rPr>
        <w:t>電影主檔</w:t>
      </w:r>
      <w:bookmarkEnd w:id="18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4A1805" w:rsidRPr="002138DF" w14:paraId="1238F9B3" w14:textId="77777777" w:rsidTr="002654A8">
        <w:trPr>
          <w:cantSplit/>
        </w:trPr>
        <w:tc>
          <w:tcPr>
            <w:tcW w:w="1668" w:type="dxa"/>
            <w:gridSpan w:val="2"/>
          </w:tcPr>
          <w:p w14:paraId="40D393B7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0FD69F16" w14:textId="1E2E50B5" w:rsidR="004A1805" w:rsidRPr="002138DF" w:rsidRDefault="00774B66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Movies</w:t>
            </w:r>
          </w:p>
        </w:tc>
        <w:tc>
          <w:tcPr>
            <w:tcW w:w="1779" w:type="dxa"/>
            <w:gridSpan w:val="3"/>
          </w:tcPr>
          <w:p w14:paraId="37A1CD0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5543950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1CB927AE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0633F48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4A1805" w:rsidRPr="002138DF" w14:paraId="10CC082D" w14:textId="77777777" w:rsidTr="002654A8">
        <w:trPr>
          <w:cantSplit/>
        </w:trPr>
        <w:tc>
          <w:tcPr>
            <w:tcW w:w="1668" w:type="dxa"/>
            <w:gridSpan w:val="2"/>
          </w:tcPr>
          <w:p w14:paraId="2ECFF7E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7B665BBD" w14:textId="26872B4F" w:rsidR="004A1805" w:rsidRPr="002138DF" w:rsidRDefault="00774B66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電影主檔</w:t>
            </w:r>
          </w:p>
        </w:tc>
        <w:tc>
          <w:tcPr>
            <w:tcW w:w="1779" w:type="dxa"/>
            <w:gridSpan w:val="3"/>
          </w:tcPr>
          <w:p w14:paraId="20DA676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75BDE375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4A1805" w:rsidRPr="002138DF" w14:paraId="4DB6F7C8" w14:textId="77777777" w:rsidTr="002654A8">
        <w:trPr>
          <w:cantSplit/>
        </w:trPr>
        <w:tc>
          <w:tcPr>
            <w:tcW w:w="1668" w:type="dxa"/>
            <w:gridSpan w:val="2"/>
          </w:tcPr>
          <w:p w14:paraId="7E6265CF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1FE8B0A2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3CCD093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20E6B4E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4A1805" w:rsidRPr="002138DF" w14:paraId="40D2424D" w14:textId="77777777" w:rsidTr="002654A8">
        <w:trPr>
          <w:cantSplit/>
        </w:trPr>
        <w:tc>
          <w:tcPr>
            <w:tcW w:w="1668" w:type="dxa"/>
            <w:gridSpan w:val="2"/>
          </w:tcPr>
          <w:p w14:paraId="7F4C82C7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3542054E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123A3B2F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5D4649F4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6C900881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CA32828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4A488AEE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06A4CD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05ED2C3C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C6B284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BB5F0D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774B66" w:rsidRPr="002138DF" w14:paraId="417B6CC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5EFD3C29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33F9D2AD" w14:textId="55600148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141243" w14:textId="348E1143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70D5EE5" w14:textId="46BFB00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uniqueidentifier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E46C4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23EDA34C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9E6922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3424FA" w14:textId="00A668AE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74B66" w:rsidRPr="002138DF" w14:paraId="6D26806E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3707EB1A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5D306C2" w14:textId="13AEF63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電影名稱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B710CD" w14:textId="2B359BD4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MovieName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90C5786" w14:textId="5E41FBDA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867B5B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7373D6F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3C8A0A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887CBE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74B66" w:rsidRPr="002138DF" w14:paraId="17FA495B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919DC17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701D605A" w14:textId="7E0AF07F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分類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066298" w14:textId="3B494B2D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A012B79" w14:textId="3DA2BEB4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nvarchar(200)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ED9B05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0B60F566" w14:textId="0623E6BE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B2F0B8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C99231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774B66" w:rsidRPr="002138DF" w14:paraId="29846898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7DCDC95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6F0726A1" w14:textId="7F8D2CBB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上映日期</w:t>
            </w:r>
          </w:p>
        </w:tc>
        <w:tc>
          <w:tcPr>
            <w:tcW w:w="2268" w:type="dxa"/>
            <w:gridSpan w:val="2"/>
          </w:tcPr>
          <w:p w14:paraId="0061DAEA" w14:textId="77933F45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ReleaseDate</w:t>
            </w:r>
          </w:p>
        </w:tc>
        <w:tc>
          <w:tcPr>
            <w:tcW w:w="1559" w:type="dxa"/>
          </w:tcPr>
          <w:p w14:paraId="4517F031" w14:textId="2E76A369" w:rsidR="00774B66" w:rsidRPr="00DC1E34" w:rsidRDefault="00774B66" w:rsidP="00774B66">
            <w:pPr>
              <w:rPr>
                <w:color w:val="000000" w:themeColor="text1"/>
                <w:sz w:val="20"/>
                <w:szCs w:val="20"/>
              </w:rPr>
            </w:pPr>
            <w:r w:rsidRPr="00774B66">
              <w:rPr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526" w:type="dxa"/>
            <w:gridSpan w:val="2"/>
          </w:tcPr>
          <w:p w14:paraId="42664F95" w14:textId="77777777" w:rsidR="00774B66" w:rsidRPr="002138DF" w:rsidRDefault="00774B66" w:rsidP="00774B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6A07EFCD" w14:textId="2A57AD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</w:tcPr>
          <w:p w14:paraId="4D878229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62992DF1" w14:textId="77777777" w:rsidR="00774B66" w:rsidRPr="002138DF" w:rsidRDefault="00774B66" w:rsidP="00774B66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2F851A13" w14:textId="77777777" w:rsidTr="002654A8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57AD543A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3D21E886" w14:textId="77777777" w:rsidTr="002654A8">
        <w:trPr>
          <w:cantSplit/>
        </w:trPr>
        <w:tc>
          <w:tcPr>
            <w:tcW w:w="9866" w:type="dxa"/>
            <w:gridSpan w:val="12"/>
          </w:tcPr>
          <w:p w14:paraId="20461F0D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58E23C5D" w14:textId="6AEC3659" w:rsidR="004A1805" w:rsidRPr="002138DF" w:rsidRDefault="005F1A30" w:rsidP="004A1805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19" w:name="_Toc78117789"/>
      <w:r w:rsidRPr="00F33402">
        <w:rPr>
          <w:rFonts w:ascii="Calibri" w:hAnsi="Calibri"/>
          <w:color w:val="000000" w:themeColor="text1"/>
        </w:rPr>
        <w:t>MovieImageFile</w:t>
      </w:r>
      <w:r>
        <w:rPr>
          <w:rFonts w:ascii="Calibri" w:eastAsia="標楷體" w:hAnsi="Calibri" w:hint="eastAsia"/>
          <w:color w:val="000000" w:themeColor="text1"/>
        </w:rPr>
        <w:t>電影圖片檔</w:t>
      </w:r>
      <w:bookmarkEnd w:id="19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4A1805" w:rsidRPr="002138DF" w14:paraId="3E94EBD9" w14:textId="77777777" w:rsidTr="002654A8">
        <w:trPr>
          <w:cantSplit/>
        </w:trPr>
        <w:tc>
          <w:tcPr>
            <w:tcW w:w="1668" w:type="dxa"/>
            <w:gridSpan w:val="2"/>
          </w:tcPr>
          <w:p w14:paraId="7A3293E6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0160CFC7" w14:textId="7EDC5A12" w:rsidR="004A1805" w:rsidRPr="002138DF" w:rsidRDefault="00AB4493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AB4493">
              <w:rPr>
                <w:rFonts w:ascii="Calibri" w:hAnsi="Calibri"/>
                <w:color w:val="000000" w:themeColor="text1"/>
                <w:sz w:val="20"/>
                <w:szCs w:val="20"/>
              </w:rPr>
              <w:t>MovieImageFile</w:t>
            </w:r>
          </w:p>
        </w:tc>
        <w:tc>
          <w:tcPr>
            <w:tcW w:w="1779" w:type="dxa"/>
            <w:gridSpan w:val="3"/>
          </w:tcPr>
          <w:p w14:paraId="7A0FA416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4516D2EF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17A6F245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7AA8F39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4A1805" w:rsidRPr="002138DF" w14:paraId="03CDEF2F" w14:textId="77777777" w:rsidTr="002654A8">
        <w:trPr>
          <w:cantSplit/>
        </w:trPr>
        <w:tc>
          <w:tcPr>
            <w:tcW w:w="1668" w:type="dxa"/>
            <w:gridSpan w:val="2"/>
          </w:tcPr>
          <w:p w14:paraId="7228CC8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223A678D" w14:textId="0E68100F" w:rsidR="004A1805" w:rsidRPr="002138DF" w:rsidRDefault="00AB4493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電影圖片檔</w:t>
            </w:r>
          </w:p>
        </w:tc>
        <w:tc>
          <w:tcPr>
            <w:tcW w:w="1779" w:type="dxa"/>
            <w:gridSpan w:val="3"/>
          </w:tcPr>
          <w:p w14:paraId="35A35B46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56F1581B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4A1805" w:rsidRPr="002138DF" w14:paraId="0C0537CC" w14:textId="77777777" w:rsidTr="002654A8">
        <w:trPr>
          <w:cantSplit/>
        </w:trPr>
        <w:tc>
          <w:tcPr>
            <w:tcW w:w="1668" w:type="dxa"/>
            <w:gridSpan w:val="2"/>
          </w:tcPr>
          <w:p w14:paraId="0E5D9CB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3851ECA0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39EF8F4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3658E99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4A1805" w:rsidRPr="002138DF" w14:paraId="73274683" w14:textId="77777777" w:rsidTr="002654A8">
        <w:trPr>
          <w:cantSplit/>
        </w:trPr>
        <w:tc>
          <w:tcPr>
            <w:tcW w:w="1668" w:type="dxa"/>
            <w:gridSpan w:val="2"/>
          </w:tcPr>
          <w:p w14:paraId="3F3A319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368DA60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01A6E965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44C905FA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6EF7215B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C7A296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1AB51828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06C6AD5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4A4B3EFA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BBCF3E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70A4FDF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4A1805" w:rsidRPr="002138DF" w14:paraId="3C4A797E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B5470D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71794423" w14:textId="1CEA5E56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電影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37F743" w14:textId="0D9A587B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MovieId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215AB9F" w14:textId="66BE4C46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Uniqueidentifier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65A3EB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A4E27D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5B602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84E4CE" w14:textId="483CDAD4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186E4372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1023BBA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5E1D5B2" w14:textId="103E90FA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檔案</w:t>
            </w: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CFEF13" w14:textId="669C341D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FileId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B136479" w14:textId="355ED17D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Uniqueidentifier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02551E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7E882D98" w14:textId="4250936B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4A2E4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DE68FB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505F9895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591E333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769FDE22" w14:textId="160FF0C4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檔案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19A2AE" w14:textId="6AED4238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ImageFile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882CF71" w14:textId="44693515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varbinary(MAX)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5D00FB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73FBA2B4" w14:textId="28343E19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9DC79B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FF54A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0F30967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E6D670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4615EAF4" w14:textId="1074311F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檔案名稱</w:t>
            </w:r>
          </w:p>
        </w:tc>
        <w:tc>
          <w:tcPr>
            <w:tcW w:w="2268" w:type="dxa"/>
            <w:gridSpan w:val="2"/>
          </w:tcPr>
          <w:p w14:paraId="51E37F10" w14:textId="78690EF6" w:rsidR="004A1805" w:rsidRPr="002138DF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ImageFileName</w:t>
            </w:r>
          </w:p>
        </w:tc>
        <w:tc>
          <w:tcPr>
            <w:tcW w:w="1559" w:type="dxa"/>
          </w:tcPr>
          <w:p w14:paraId="1F8E5C49" w14:textId="25CD02CB" w:rsidR="004A1805" w:rsidRPr="00DC1E34" w:rsidRDefault="00D03358" w:rsidP="002654A8">
            <w:pPr>
              <w:rPr>
                <w:color w:val="000000" w:themeColor="text1"/>
                <w:sz w:val="20"/>
                <w:szCs w:val="20"/>
              </w:rPr>
            </w:pPr>
            <w:r w:rsidRPr="00D03358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526" w:type="dxa"/>
            <w:gridSpan w:val="2"/>
          </w:tcPr>
          <w:p w14:paraId="33771D55" w14:textId="77777777" w:rsidR="004A1805" w:rsidRPr="002138DF" w:rsidRDefault="004A1805" w:rsidP="002654A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BAD2449" w14:textId="773F10D5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</w:tcPr>
          <w:p w14:paraId="3C55FFA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4A3C87BF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0AA7B3D9" w14:textId="77777777" w:rsidTr="002654A8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5607F751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6B1006B7" w14:textId="77777777" w:rsidTr="002654A8">
        <w:trPr>
          <w:cantSplit/>
        </w:trPr>
        <w:tc>
          <w:tcPr>
            <w:tcW w:w="9866" w:type="dxa"/>
            <w:gridSpan w:val="12"/>
          </w:tcPr>
          <w:p w14:paraId="5EAB420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60DE78F7" w14:textId="6B2C647F" w:rsidR="004A1805" w:rsidRPr="002138DF" w:rsidRDefault="005F1A30" w:rsidP="004A1805">
      <w:pPr>
        <w:pStyle w:val="afff6"/>
        <w:numPr>
          <w:ilvl w:val="0"/>
          <w:numId w:val="18"/>
        </w:numPr>
        <w:spacing w:after="180"/>
        <w:jc w:val="left"/>
        <w:outlineLvl w:val="1"/>
        <w:rPr>
          <w:rFonts w:ascii="Calibri" w:eastAsia="標楷體" w:hAnsi="Calibri"/>
          <w:color w:val="000000" w:themeColor="text1"/>
        </w:rPr>
      </w:pPr>
      <w:bookmarkStart w:id="20" w:name="_Toc78117790"/>
      <w:r w:rsidRPr="00F33402">
        <w:rPr>
          <w:rFonts w:ascii="Calibri" w:hAnsi="Calibri"/>
          <w:color w:val="000000" w:themeColor="text1"/>
        </w:rPr>
        <w:t>MovieComments</w:t>
      </w:r>
      <w:r>
        <w:rPr>
          <w:rFonts w:ascii="Calibri" w:eastAsia="標楷體" w:hAnsi="Calibri" w:hint="eastAsia"/>
          <w:color w:val="000000" w:themeColor="text1"/>
        </w:rPr>
        <w:t>電影評論明細檔</w:t>
      </w:r>
      <w:bookmarkEnd w:id="20"/>
    </w:p>
    <w:tbl>
      <w:tblPr>
        <w:tblStyle w:val="ae"/>
        <w:tblW w:w="9866" w:type="dxa"/>
        <w:tblLayout w:type="fixed"/>
        <w:tblLook w:val="04A0" w:firstRow="1" w:lastRow="0" w:firstColumn="1" w:lastColumn="0" w:noHBand="0" w:noVBand="1"/>
      </w:tblPr>
      <w:tblGrid>
        <w:gridCol w:w="420"/>
        <w:gridCol w:w="1248"/>
        <w:gridCol w:w="2255"/>
        <w:gridCol w:w="13"/>
        <w:gridCol w:w="1559"/>
        <w:gridCol w:w="207"/>
        <w:gridCol w:w="319"/>
        <w:gridCol w:w="481"/>
        <w:gridCol w:w="465"/>
        <w:gridCol w:w="362"/>
        <w:gridCol w:w="615"/>
        <w:gridCol w:w="1922"/>
      </w:tblGrid>
      <w:tr w:rsidR="004A1805" w:rsidRPr="002138DF" w14:paraId="42827B4D" w14:textId="77777777" w:rsidTr="002654A8">
        <w:trPr>
          <w:cantSplit/>
        </w:trPr>
        <w:tc>
          <w:tcPr>
            <w:tcW w:w="1668" w:type="dxa"/>
            <w:gridSpan w:val="2"/>
          </w:tcPr>
          <w:p w14:paraId="51D37784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檔案紀錄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表格代號</w:t>
            </w:r>
          </w:p>
        </w:tc>
        <w:tc>
          <w:tcPr>
            <w:tcW w:w="2255" w:type="dxa"/>
          </w:tcPr>
          <w:p w14:paraId="389CF059" w14:textId="14BB14A9" w:rsidR="004A1805" w:rsidRPr="002138DF" w:rsidRDefault="0065278C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5278C">
              <w:rPr>
                <w:rFonts w:ascii="Calibri" w:hAnsi="Calibri"/>
                <w:color w:val="000000" w:themeColor="text1"/>
                <w:sz w:val="20"/>
                <w:szCs w:val="20"/>
              </w:rPr>
              <w:t>MovieComments</w:t>
            </w:r>
          </w:p>
        </w:tc>
        <w:tc>
          <w:tcPr>
            <w:tcW w:w="1779" w:type="dxa"/>
            <w:gridSpan w:val="3"/>
          </w:tcPr>
          <w:p w14:paraId="77BD67A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更新者</w:t>
            </w:r>
          </w:p>
        </w:tc>
        <w:tc>
          <w:tcPr>
            <w:tcW w:w="1265" w:type="dxa"/>
            <w:gridSpan w:val="3"/>
          </w:tcPr>
          <w:p w14:paraId="383EBCB9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977" w:type="dxa"/>
            <w:gridSpan w:val="2"/>
          </w:tcPr>
          <w:p w14:paraId="59DAE8A3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版次</w:t>
            </w:r>
          </w:p>
        </w:tc>
        <w:tc>
          <w:tcPr>
            <w:tcW w:w="1922" w:type="dxa"/>
          </w:tcPr>
          <w:p w14:paraId="3E1B907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4A1805" w:rsidRPr="002138DF" w14:paraId="3D8FA38C" w14:textId="77777777" w:rsidTr="002654A8">
        <w:trPr>
          <w:cantSplit/>
        </w:trPr>
        <w:tc>
          <w:tcPr>
            <w:tcW w:w="1668" w:type="dxa"/>
            <w:gridSpan w:val="2"/>
          </w:tcPr>
          <w:p w14:paraId="22C110CA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表格中文名稱</w:t>
            </w:r>
          </w:p>
        </w:tc>
        <w:tc>
          <w:tcPr>
            <w:tcW w:w="2255" w:type="dxa"/>
          </w:tcPr>
          <w:p w14:paraId="63ADEAB9" w14:textId="1054B9BA" w:rsidR="004A1805" w:rsidRPr="002138DF" w:rsidRDefault="0065278C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65278C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電影評論明細檔</w:t>
            </w:r>
          </w:p>
        </w:tc>
        <w:tc>
          <w:tcPr>
            <w:tcW w:w="1779" w:type="dxa"/>
            <w:gridSpan w:val="3"/>
          </w:tcPr>
          <w:p w14:paraId="2212B724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更新日</w:t>
            </w:r>
          </w:p>
        </w:tc>
        <w:tc>
          <w:tcPr>
            <w:tcW w:w="4164" w:type="dxa"/>
            <w:gridSpan w:val="6"/>
          </w:tcPr>
          <w:p w14:paraId="4308A430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2021</w:t>
            </w: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24</w:t>
            </w:r>
          </w:p>
        </w:tc>
      </w:tr>
      <w:tr w:rsidR="004A1805" w:rsidRPr="002138DF" w14:paraId="3C545346" w14:textId="77777777" w:rsidTr="002654A8">
        <w:trPr>
          <w:cantSplit/>
        </w:trPr>
        <w:tc>
          <w:tcPr>
            <w:tcW w:w="1668" w:type="dxa"/>
            <w:gridSpan w:val="2"/>
          </w:tcPr>
          <w:p w14:paraId="4A821118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Tablespace</w:t>
            </w: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2255" w:type="dxa"/>
          </w:tcPr>
          <w:p w14:paraId="7AD69A62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79" w:type="dxa"/>
            <w:gridSpan w:val="3"/>
          </w:tcPr>
          <w:p w14:paraId="15EDAB8C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欄位數</w:t>
            </w:r>
          </w:p>
        </w:tc>
        <w:tc>
          <w:tcPr>
            <w:tcW w:w="4164" w:type="dxa"/>
            <w:gridSpan w:val="6"/>
          </w:tcPr>
          <w:p w14:paraId="59DADCC5" w14:textId="64E08438" w:rsidR="004A1805" w:rsidRPr="002138DF" w:rsidRDefault="0065278C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</w:p>
        </w:tc>
      </w:tr>
      <w:tr w:rsidR="004A1805" w:rsidRPr="002138DF" w14:paraId="3FC0D9EC" w14:textId="77777777" w:rsidTr="002654A8">
        <w:trPr>
          <w:cantSplit/>
        </w:trPr>
        <w:tc>
          <w:tcPr>
            <w:tcW w:w="1668" w:type="dxa"/>
            <w:gridSpan w:val="2"/>
          </w:tcPr>
          <w:p w14:paraId="0A0B78E1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8198" w:type="dxa"/>
            <w:gridSpan w:val="10"/>
          </w:tcPr>
          <w:p w14:paraId="7528F80C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28A3CC97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pct20" w:color="auto" w:fill="auto"/>
          </w:tcPr>
          <w:p w14:paraId="64750C6C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8" w:type="dxa"/>
            <w:tcBorders>
              <w:bottom w:val="single" w:sz="4" w:space="0" w:color="auto"/>
            </w:tcBorders>
            <w:shd w:val="pct20" w:color="auto" w:fill="auto"/>
          </w:tcPr>
          <w:p w14:paraId="796A7554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中文名稱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241F84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英文名稱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auto"/>
          </w:tcPr>
          <w:p w14:paraId="78D9B223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93E8D7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Key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pct20" w:color="auto" w:fill="auto"/>
          </w:tcPr>
          <w:p w14:paraId="0F587153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NN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00423C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  <w:t>Default</w:t>
            </w: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F9E3C4" w14:textId="77777777" w:rsidR="004A1805" w:rsidRPr="002138DF" w:rsidRDefault="004A1805" w:rsidP="002654A8">
            <w:pPr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65278C" w:rsidRPr="002138DF" w14:paraId="206A232E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EEC9665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5527CDA" w14:textId="1B8DC891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8CA113" w14:textId="64414C0F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60BFC45" w14:textId="4F17B921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bigint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D9968A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2138DF">
              <w:rPr>
                <w:rFonts w:hint="eastAsia"/>
                <w:color w:val="000000" w:themeColor="text1"/>
                <w:sz w:val="20"/>
                <w:szCs w:val="20"/>
              </w:rPr>
              <w:t>PK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0A71242C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855F03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9AC450" w14:textId="2ACFB234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自增</w:t>
            </w:r>
          </w:p>
        </w:tc>
      </w:tr>
      <w:tr w:rsidR="0065278C" w:rsidRPr="002138DF" w14:paraId="5D011A65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2D467B1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99AABD2" w14:textId="6470F545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電影</w:t>
            </w:r>
            <w:r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BE6BCF" w14:textId="3AF75FCC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MovieId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D3AB9D8" w14:textId="3A1053A2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uniqueidentifier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85E8B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034FFADA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573684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D33E12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63575CE8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0E5E7713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590ADA55" w14:textId="0505CC09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帳號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66E532" w14:textId="07F2ABB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Account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6735B5F" w14:textId="67263A2F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5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52BCC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69EDF43E" w14:textId="44089645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BFE522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C637CC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0D8FD9A0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9941B48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248" w:type="dxa"/>
          </w:tcPr>
          <w:p w14:paraId="31E75B52" w14:textId="090B1878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評論訊息</w:t>
            </w:r>
          </w:p>
        </w:tc>
        <w:tc>
          <w:tcPr>
            <w:tcW w:w="2268" w:type="dxa"/>
            <w:gridSpan w:val="2"/>
          </w:tcPr>
          <w:p w14:paraId="13A71B2E" w14:textId="643EFC56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ReviewMessage</w:t>
            </w:r>
          </w:p>
        </w:tc>
        <w:tc>
          <w:tcPr>
            <w:tcW w:w="1559" w:type="dxa"/>
          </w:tcPr>
          <w:p w14:paraId="0CCA64A4" w14:textId="0394E727" w:rsidR="0065278C" w:rsidRPr="00DC1E34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nvarchar(50)</w:t>
            </w:r>
          </w:p>
        </w:tc>
        <w:tc>
          <w:tcPr>
            <w:tcW w:w="526" w:type="dxa"/>
            <w:gridSpan w:val="2"/>
          </w:tcPr>
          <w:p w14:paraId="4B83B282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663F148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2138DF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132C18A6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1DBA4258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59F435CA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6BD18E72" w14:textId="5B123005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48" w:type="dxa"/>
          </w:tcPr>
          <w:p w14:paraId="6152955C" w14:textId="26A023C5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評論分數</w:t>
            </w:r>
          </w:p>
        </w:tc>
        <w:tc>
          <w:tcPr>
            <w:tcW w:w="2268" w:type="dxa"/>
            <w:gridSpan w:val="2"/>
          </w:tcPr>
          <w:p w14:paraId="3838E4A1" w14:textId="0274706E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ReviewScore</w:t>
            </w:r>
          </w:p>
        </w:tc>
        <w:tc>
          <w:tcPr>
            <w:tcW w:w="1559" w:type="dxa"/>
          </w:tcPr>
          <w:p w14:paraId="79A7D824" w14:textId="4809D459" w:rsidR="0065278C" w:rsidRPr="00DC1E34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float</w:t>
            </w:r>
          </w:p>
        </w:tc>
        <w:tc>
          <w:tcPr>
            <w:tcW w:w="526" w:type="dxa"/>
            <w:gridSpan w:val="2"/>
          </w:tcPr>
          <w:p w14:paraId="371BCD3F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09DC094" w14:textId="7C22072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230ED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7EF1CDAC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1D6C2C82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65278C" w:rsidRPr="002138DF" w14:paraId="7F946B6B" w14:textId="77777777" w:rsidTr="002654A8">
        <w:trPr>
          <w:cantSplit/>
        </w:trPr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64C16DA0" w14:textId="33561A43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48" w:type="dxa"/>
          </w:tcPr>
          <w:p w14:paraId="6B9773EE" w14:textId="3AD47D8C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新增時間</w:t>
            </w:r>
          </w:p>
        </w:tc>
        <w:tc>
          <w:tcPr>
            <w:tcW w:w="2268" w:type="dxa"/>
            <w:gridSpan w:val="2"/>
          </w:tcPr>
          <w:p w14:paraId="2C476560" w14:textId="3C243081" w:rsidR="0065278C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CreateTime</w:t>
            </w:r>
          </w:p>
        </w:tc>
        <w:tc>
          <w:tcPr>
            <w:tcW w:w="1559" w:type="dxa"/>
          </w:tcPr>
          <w:p w14:paraId="4A08EDB7" w14:textId="53658AFF" w:rsidR="0065278C" w:rsidRPr="00DC1E34" w:rsidRDefault="0065278C" w:rsidP="0065278C">
            <w:pPr>
              <w:rPr>
                <w:color w:val="000000" w:themeColor="text1"/>
                <w:sz w:val="20"/>
                <w:szCs w:val="20"/>
              </w:rPr>
            </w:pPr>
            <w:r w:rsidRPr="0065278C">
              <w:rPr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526" w:type="dxa"/>
            <w:gridSpan w:val="2"/>
          </w:tcPr>
          <w:p w14:paraId="53945727" w14:textId="77777777" w:rsidR="0065278C" w:rsidRPr="002138DF" w:rsidRDefault="0065278C" w:rsidP="0065278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CE04C8E" w14:textId="40796E16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D230ED">
              <w:rPr>
                <w:rFonts w:ascii="Calibri" w:hAnsi="Calibri" w:hint="eastAsia"/>
                <w:color w:val="000000" w:themeColor="text1"/>
                <w:sz w:val="20"/>
                <w:szCs w:val="20"/>
              </w:rPr>
              <w:t>Y</w:t>
            </w:r>
          </w:p>
        </w:tc>
        <w:tc>
          <w:tcPr>
            <w:tcW w:w="827" w:type="dxa"/>
            <w:gridSpan w:val="2"/>
          </w:tcPr>
          <w:p w14:paraId="43E5D82D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537" w:type="dxa"/>
            <w:gridSpan w:val="2"/>
          </w:tcPr>
          <w:p w14:paraId="63A30219" w14:textId="77777777" w:rsidR="0065278C" w:rsidRPr="002138DF" w:rsidRDefault="0065278C" w:rsidP="0065278C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2C4D7CF6" w14:textId="77777777" w:rsidTr="002654A8">
        <w:trPr>
          <w:cantSplit/>
        </w:trPr>
        <w:tc>
          <w:tcPr>
            <w:tcW w:w="9866" w:type="dxa"/>
            <w:gridSpan w:val="12"/>
            <w:shd w:val="pct20" w:color="auto" w:fill="auto"/>
          </w:tcPr>
          <w:p w14:paraId="629C96AE" w14:textId="77777777" w:rsidR="004A1805" w:rsidRPr="002138DF" w:rsidRDefault="004A1805" w:rsidP="002654A8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20"/>
              </w:rPr>
            </w:pPr>
          </w:p>
        </w:tc>
      </w:tr>
      <w:tr w:rsidR="004A1805" w:rsidRPr="002138DF" w14:paraId="5A160EF3" w14:textId="77777777" w:rsidTr="002654A8">
        <w:trPr>
          <w:cantSplit/>
        </w:trPr>
        <w:tc>
          <w:tcPr>
            <w:tcW w:w="9866" w:type="dxa"/>
            <w:gridSpan w:val="12"/>
          </w:tcPr>
          <w:p w14:paraId="33BFA47D" w14:textId="77777777" w:rsidR="004A1805" w:rsidRPr="002138DF" w:rsidRDefault="004A1805" w:rsidP="002654A8">
            <w:pPr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</w:tbl>
    <w:p w14:paraId="0DEC73FD" w14:textId="77777777" w:rsidR="004D0CCC" w:rsidRPr="004D0CCC" w:rsidRDefault="004D0CCC" w:rsidP="004A1805">
      <w:pPr>
        <w:pStyle w:val="afff6"/>
        <w:spacing w:after="180"/>
        <w:ind w:left="480"/>
        <w:jc w:val="left"/>
        <w:outlineLvl w:val="1"/>
      </w:pPr>
    </w:p>
    <w:sectPr w:rsidR="004D0CCC" w:rsidRPr="004D0CCC" w:rsidSect="00795E71">
      <w:footerReference w:type="default" r:id="rId17"/>
      <w:pgSz w:w="11906" w:h="16838" w:code="9"/>
      <w:pgMar w:top="1134" w:right="1134" w:bottom="1134" w:left="1134" w:header="851" w:footer="992" w:gutter="284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沈志勇" w:date="2017-11-16T14:14:00Z" w:initials="沈志勇">
    <w:p w14:paraId="11FB7495" w14:textId="76B44082" w:rsidR="00D95694" w:rsidRDefault="00D95694">
      <w:pPr>
        <w:pStyle w:val="afffb"/>
      </w:pPr>
      <w:r>
        <w:rPr>
          <w:rStyle w:val="afff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FB74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CE36B" w14:textId="77777777" w:rsidR="00766D4B" w:rsidRDefault="00766D4B">
      <w:r>
        <w:separator/>
      </w:r>
    </w:p>
  </w:endnote>
  <w:endnote w:type="continuationSeparator" w:id="0">
    <w:p w14:paraId="0D8389C3" w14:textId="77777777" w:rsidR="00766D4B" w:rsidRDefault="0076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BDE93" w14:textId="46331114" w:rsidR="00D95694" w:rsidRDefault="00D95694" w:rsidP="00BF6A90">
    <w:pPr>
      <w:pStyle w:val="af7"/>
      <w:pBdr>
        <w:top w:val="double" w:sz="4" w:space="1" w:color="auto"/>
      </w:pBdr>
      <w:tabs>
        <w:tab w:val="clear" w:pos="4153"/>
        <w:tab w:val="clear" w:pos="8306"/>
        <w:tab w:val="left" w:pos="7230"/>
      </w:tabs>
    </w:pPr>
    <w:r>
      <w:rPr>
        <w:rStyle w:val="af9"/>
        <w:rFonts w:hint="eastAsia"/>
        <w:lang w:eastAsia="zh-TW"/>
      </w:rPr>
      <w:t>A</w:t>
    </w:r>
    <w:r>
      <w:rPr>
        <w:rStyle w:val="af9"/>
        <w:lang w:eastAsia="zh-TW"/>
      </w:rPr>
      <w:t>BC</w:t>
    </w:r>
    <w:r>
      <w:rPr>
        <w:rStyle w:val="af9"/>
        <w:rFonts w:hint="eastAsia"/>
      </w:rPr>
      <w:t>股份有限公司</w:t>
    </w:r>
    <w:r>
      <w:rPr>
        <w:rFonts w:hint="eastAsia"/>
        <w:kern w:val="0"/>
      </w:rPr>
      <w:tab/>
    </w:r>
    <w:r>
      <w:rPr>
        <w:rFonts w:hint="eastAsia"/>
        <w:kern w:val="0"/>
      </w:rPr>
      <w:t>文件修訂歷史：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420FE">
      <w:rPr>
        <w:noProof/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3E2DE" w14:textId="2E1D86C4" w:rsidR="00D95694" w:rsidRDefault="00D95694" w:rsidP="006B40FE">
    <w:pPr>
      <w:pStyle w:val="af7"/>
      <w:pBdr>
        <w:top w:val="double" w:sz="4" w:space="1" w:color="auto"/>
      </w:pBdr>
      <w:tabs>
        <w:tab w:val="clear" w:pos="4153"/>
        <w:tab w:val="clear" w:pos="8306"/>
        <w:tab w:val="left" w:pos="7797"/>
      </w:tabs>
    </w:pPr>
    <w:r>
      <w:rPr>
        <w:rStyle w:val="af9"/>
        <w:rFonts w:hint="eastAsia"/>
        <w:lang w:eastAsia="zh-TW"/>
      </w:rPr>
      <w:t>A</w:t>
    </w:r>
    <w:r>
      <w:rPr>
        <w:rStyle w:val="af9"/>
        <w:lang w:eastAsia="zh-TW"/>
      </w:rPr>
      <w:t>BC</w:t>
    </w:r>
    <w:r>
      <w:rPr>
        <w:rStyle w:val="af9"/>
        <w:rFonts w:hint="eastAsia"/>
      </w:rPr>
      <w:t>股份有限公司</w:t>
    </w:r>
    <w:r>
      <w:rPr>
        <w:rFonts w:hint="eastAsia"/>
        <w:kern w:val="0"/>
      </w:rPr>
      <w:tab/>
    </w:r>
    <w:r>
      <w:rPr>
        <w:rFonts w:hint="eastAsia"/>
        <w:kern w:val="0"/>
      </w:rPr>
      <w:t>目錄：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420FE">
      <w:rPr>
        <w:noProof/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F187B" w14:textId="77777777" w:rsidR="00D95694" w:rsidRDefault="00D95694" w:rsidP="00795E71">
    <w:pPr>
      <w:pStyle w:val="af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</w:t>
    </w:r>
  </w:p>
  <w:p w14:paraId="559B1FC4" w14:textId="58FF0E15" w:rsidR="00D95694" w:rsidRPr="001F157A" w:rsidRDefault="00D95694" w:rsidP="00795E71">
    <w:pPr>
      <w:pStyle w:val="af7"/>
      <w:tabs>
        <w:tab w:val="clear" w:pos="8306"/>
        <w:tab w:val="right" w:pos="9356"/>
      </w:tabs>
    </w:pPr>
    <w:r>
      <w:rPr>
        <w:rFonts w:hint="eastAsia"/>
        <w:lang w:eastAsia="zh-TW"/>
      </w:rPr>
      <w:t>A</w:t>
    </w:r>
    <w:r>
      <w:rPr>
        <w:lang w:eastAsia="zh-TW"/>
      </w:rPr>
      <w:t>BC</w:t>
    </w:r>
    <w:r>
      <w:rPr>
        <w:rFonts w:hint="eastAsia"/>
      </w:rPr>
      <w:t>股份有限公司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頁次</w:t>
    </w:r>
    <w:r>
      <w:rPr>
        <w:rFonts w:hint="eastAsia"/>
      </w:rPr>
      <w:t xml:space="preserve"> :</w:t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2420FE">
      <w:rPr>
        <w:rStyle w:val="af9"/>
        <w:noProof/>
      </w:rPr>
      <w:t>1</w:t>
    </w:r>
    <w:r>
      <w:rPr>
        <w:rStyle w:val="af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6EE89" w14:textId="77777777" w:rsidR="00766D4B" w:rsidRDefault="00766D4B">
      <w:r>
        <w:separator/>
      </w:r>
    </w:p>
  </w:footnote>
  <w:footnote w:type="continuationSeparator" w:id="0">
    <w:p w14:paraId="05D1EAD5" w14:textId="77777777" w:rsidR="00766D4B" w:rsidRDefault="00766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986F3" w14:textId="77777777" w:rsidR="00D95694" w:rsidRDefault="00D95694" w:rsidP="002F21C4">
    <w:pPr>
      <w:pStyle w:val="af4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AF5F715" wp14:editId="0914AAF6">
          <wp:simplePos x="0" y="0"/>
          <wp:positionH relativeFrom="margin">
            <wp:posOffset>3911600</wp:posOffset>
          </wp:positionH>
          <wp:positionV relativeFrom="margin">
            <wp:posOffset>-276225</wp:posOffset>
          </wp:positionV>
          <wp:extent cx="1828800" cy="276225"/>
          <wp:effectExtent l="0" t="0" r="0" b="3175"/>
          <wp:wrapNone/>
          <wp:docPr id="1" name="圖片 3" descr="描述: 描述 : cid:image001.png@01D01AAD.5E21C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 descr="描述: 描述 : cid:image001.png@01D01AAD.5E21C4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14:paraId="2DFAD070" w14:textId="6508DA5D" w:rsidR="00D95694" w:rsidRPr="002F21C4" w:rsidRDefault="00D95694" w:rsidP="002F21C4">
    <w:pPr>
      <w:pStyle w:val="af4"/>
    </w:pPr>
    <w:r w:rsidRPr="002F21C4">
      <w:rPr>
        <w:rFonts w:hint="eastAsia"/>
      </w:rPr>
      <w:t>『</w:t>
    </w:r>
    <w:r w:rsidRPr="00F33402">
      <w:rPr>
        <w:rFonts w:hint="eastAsia"/>
      </w:rPr>
      <w:t>110</w:t>
    </w:r>
    <w:r w:rsidRPr="00F33402">
      <w:rPr>
        <w:rFonts w:hint="eastAsia"/>
      </w:rPr>
      <w:t>年度電影評什麼管理</w:t>
    </w:r>
    <w:r w:rsidRPr="002F21C4">
      <w:rPr>
        <w:rFonts w:hint="eastAsia"/>
      </w:rPr>
      <w:t>系統』</w:t>
    </w:r>
    <w:r>
      <w:rPr>
        <w:rFonts w:hint="eastAsia"/>
      </w:rPr>
      <w:t>系統設計規格</w:t>
    </w:r>
    <w:r w:rsidRPr="002F21C4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481CE7BA"/>
    <w:lvl w:ilvl="0">
      <w:start w:val="1"/>
      <w:numFmt w:val="bullet"/>
      <w:pStyle w:val="5"/>
      <w:lvlText w:val=""/>
      <w:lvlJc w:val="left"/>
      <w:pPr>
        <w:tabs>
          <w:tab w:val="num" w:pos="2240"/>
        </w:tabs>
        <w:ind w:left="2240" w:hanging="363"/>
      </w:pPr>
      <w:rPr>
        <w:rFonts w:ascii="Wingdings" w:hAnsi="Wingdings" w:hint="default"/>
        <w:sz w:val="28"/>
      </w:rPr>
    </w:lvl>
  </w:abstractNum>
  <w:abstractNum w:abstractNumId="1">
    <w:nsid w:val="FFFFFF81"/>
    <w:multiLevelType w:val="singleLevel"/>
    <w:tmpl w:val="FEACA02C"/>
    <w:lvl w:ilvl="0">
      <w:start w:val="1"/>
      <w:numFmt w:val="bullet"/>
      <w:pStyle w:val="4"/>
      <w:lvlText w:val=""/>
      <w:lvlJc w:val="left"/>
      <w:pPr>
        <w:tabs>
          <w:tab w:val="num" w:pos="1820"/>
        </w:tabs>
        <w:ind w:left="1820" w:hanging="363"/>
      </w:pPr>
      <w:rPr>
        <w:rFonts w:ascii="Wingdings" w:hAnsi="Wingdings" w:hint="default"/>
        <w:sz w:val="28"/>
      </w:rPr>
    </w:lvl>
  </w:abstractNum>
  <w:abstractNum w:abstractNumId="2">
    <w:nsid w:val="FFFFFF82"/>
    <w:multiLevelType w:val="singleLevel"/>
    <w:tmpl w:val="49A80F6C"/>
    <w:lvl w:ilvl="0">
      <w:start w:val="1"/>
      <w:numFmt w:val="bullet"/>
      <w:pStyle w:val="3"/>
      <w:lvlText w:val=""/>
      <w:lvlJc w:val="left"/>
      <w:pPr>
        <w:tabs>
          <w:tab w:val="num" w:pos="1400"/>
        </w:tabs>
        <w:ind w:left="1400" w:hanging="436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13EED5BC"/>
    <w:lvl w:ilvl="0">
      <w:start w:val="1"/>
      <w:numFmt w:val="bullet"/>
      <w:pStyle w:val="2"/>
      <w:lvlText w:val=""/>
      <w:lvlJc w:val="left"/>
      <w:pPr>
        <w:tabs>
          <w:tab w:val="num" w:pos="980"/>
        </w:tabs>
        <w:ind w:left="980" w:hanging="362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99468A6"/>
    <w:lvl w:ilvl="0">
      <w:start w:val="1"/>
      <w:numFmt w:val="bullet"/>
      <w:pStyle w:val="a"/>
      <w:lvlText w:val=""/>
      <w:lvlJc w:val="left"/>
      <w:pPr>
        <w:tabs>
          <w:tab w:val="num" w:pos="560"/>
        </w:tabs>
        <w:ind w:left="560" w:hanging="362"/>
      </w:pPr>
      <w:rPr>
        <w:rFonts w:ascii="Wingdings" w:hAnsi="Wingdings" w:hint="default"/>
      </w:rPr>
    </w:lvl>
  </w:abstractNum>
  <w:abstractNum w:abstractNumId="5">
    <w:nsid w:val="005031F3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65A56F9"/>
    <w:multiLevelType w:val="multilevel"/>
    <w:tmpl w:val="202808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40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hint="eastAsia"/>
        <w:color w:val="000000"/>
        <w:sz w:val="36"/>
        <w:szCs w:val="36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hint="eastAsia"/>
        <w:color w:val="000000"/>
        <w:sz w:val="32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7">
    <w:nsid w:val="0EFA395A"/>
    <w:multiLevelType w:val="hybridMultilevel"/>
    <w:tmpl w:val="D084130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963782"/>
    <w:multiLevelType w:val="hybridMultilevel"/>
    <w:tmpl w:val="624EABFA"/>
    <w:lvl w:ilvl="0" w:tplc="5DAE5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A92CC7"/>
    <w:multiLevelType w:val="hybridMultilevel"/>
    <w:tmpl w:val="F2961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904066"/>
    <w:multiLevelType w:val="hybridMultilevel"/>
    <w:tmpl w:val="56463824"/>
    <w:lvl w:ilvl="0" w:tplc="304C55AE">
      <w:start w:val="1"/>
      <w:numFmt w:val="decimal"/>
      <w:pStyle w:val="a0"/>
      <w:lvlText w:val="圖3.2.4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0146C9"/>
    <w:multiLevelType w:val="hybridMultilevel"/>
    <w:tmpl w:val="88AC9F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C1568A3"/>
    <w:multiLevelType w:val="hybridMultilevel"/>
    <w:tmpl w:val="8F0AED92"/>
    <w:lvl w:ilvl="0" w:tplc="A8EE2DAC">
      <w:start w:val="1"/>
      <w:numFmt w:val="bullet"/>
      <w:pStyle w:val="10"/>
      <w:lvlText w:val=""/>
      <w:lvlJc w:val="left"/>
      <w:pPr>
        <w:ind w:left="2034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5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4" w:hanging="480"/>
      </w:pPr>
      <w:rPr>
        <w:rFonts w:ascii="Wingdings" w:hAnsi="Wingdings" w:hint="default"/>
      </w:rPr>
    </w:lvl>
  </w:abstractNum>
  <w:abstractNum w:abstractNumId="13">
    <w:nsid w:val="2EFD54B0"/>
    <w:multiLevelType w:val="hybridMultilevel"/>
    <w:tmpl w:val="C908BF94"/>
    <w:lvl w:ilvl="0" w:tplc="58181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7131659"/>
    <w:multiLevelType w:val="hybridMultilevel"/>
    <w:tmpl w:val="8414862A"/>
    <w:lvl w:ilvl="0" w:tplc="63B8EB1A">
      <w:start w:val="1"/>
      <w:numFmt w:val="decimal"/>
      <w:pStyle w:val="a1"/>
      <w:lvlText w:val="%1)"/>
      <w:lvlJc w:val="left"/>
      <w:pPr>
        <w:ind w:left="1767" w:hanging="480"/>
      </w:pPr>
      <w:rPr>
        <w:rFonts w:hAnsi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15">
    <w:nsid w:val="37E2104D"/>
    <w:multiLevelType w:val="hybridMultilevel"/>
    <w:tmpl w:val="BA48E328"/>
    <w:lvl w:ilvl="0" w:tplc="1AEE6030">
      <w:start w:val="1"/>
      <w:numFmt w:val="decimal"/>
      <w:pStyle w:val="-"/>
      <w:lvlText w:val="圖%1、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28"/>
      </w:rPr>
    </w:lvl>
    <w:lvl w:ilvl="1" w:tplc="04090003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BBD7F5E"/>
    <w:multiLevelType w:val="hybridMultilevel"/>
    <w:tmpl w:val="16144C0C"/>
    <w:lvl w:ilvl="0" w:tplc="CFA45E0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08A0444"/>
    <w:multiLevelType w:val="hybridMultilevel"/>
    <w:tmpl w:val="0F2EC622"/>
    <w:lvl w:ilvl="0" w:tplc="781E8DC4">
      <w:start w:val="1"/>
      <w:numFmt w:val="decimal"/>
      <w:pStyle w:val="-0"/>
      <w:lvlText w:val="表%1、"/>
      <w:lvlJc w:val="left"/>
      <w:pPr>
        <w:ind w:left="480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DB17B1"/>
    <w:multiLevelType w:val="multilevel"/>
    <w:tmpl w:val="CA5CD23A"/>
    <w:lvl w:ilvl="0">
      <w:start w:val="1"/>
      <w:numFmt w:val="ideographLegalTraditional"/>
      <w:pStyle w:val="1-"/>
      <w:suff w:val="nothing"/>
      <w:lvlText w:val="%1、"/>
      <w:lvlJc w:val="left"/>
      <w:pPr>
        <w:ind w:left="561" w:hanging="561"/>
      </w:pPr>
      <w:rPr>
        <w:rFonts w:hint="eastAsia"/>
      </w:rPr>
    </w:lvl>
    <w:lvl w:ilvl="1">
      <w:start w:val="1"/>
      <w:numFmt w:val="taiwaneseCountingThousand"/>
      <w:pStyle w:val="2-"/>
      <w:suff w:val="nothing"/>
      <w:lvlText w:val="%2、"/>
      <w:lvlJc w:val="left"/>
      <w:pPr>
        <w:ind w:left="845" w:hanging="561"/>
      </w:pPr>
      <w:rPr>
        <w:rFonts w:hint="eastAsia"/>
        <w:b/>
        <w:i w:val="0"/>
      </w:rPr>
    </w:lvl>
    <w:lvl w:ilvl="2">
      <w:start w:val="1"/>
      <w:numFmt w:val="taiwaneseCountingThousand"/>
      <w:pStyle w:val="3-"/>
      <w:suff w:val="space"/>
      <w:lvlText w:val="(%3)"/>
      <w:lvlJc w:val="left"/>
      <w:pPr>
        <w:ind w:left="1106" w:hanging="539"/>
      </w:pPr>
      <w:rPr>
        <w:rFonts w:hint="eastAsia"/>
      </w:rPr>
    </w:lvl>
    <w:lvl w:ilvl="3">
      <w:start w:val="1"/>
      <w:numFmt w:val="taiwaneseCountingThousand"/>
      <w:lvlText w:val="(%4)、"/>
      <w:lvlJc w:val="left"/>
      <w:pPr>
        <w:ind w:left="1276" w:hanging="425"/>
      </w:pPr>
      <w:rPr>
        <w:rFonts w:hint="eastAsia"/>
      </w:rPr>
    </w:lvl>
    <w:lvl w:ilvl="4">
      <w:start w:val="1"/>
      <w:numFmt w:val="taiwaneseCountingThousand"/>
      <w:lvlText w:val="(%5)、"/>
      <w:lvlJc w:val="left"/>
      <w:pPr>
        <w:ind w:left="1542" w:hanging="408"/>
      </w:pPr>
      <w:rPr>
        <w:rFonts w:hint="eastAsia"/>
      </w:rPr>
    </w:lvl>
    <w:lvl w:ilvl="5">
      <w:start w:val="1"/>
      <w:numFmt w:val="upperLetter"/>
      <w:pStyle w:val="6-A"/>
      <w:suff w:val="nothing"/>
      <w:lvlText w:val="%6、"/>
      <w:lvlJc w:val="left"/>
      <w:pPr>
        <w:ind w:left="2827" w:hanging="487"/>
      </w:pPr>
      <w:rPr>
        <w:rFonts w:hint="eastAsia"/>
      </w:rPr>
    </w:lvl>
    <w:lvl w:ilvl="6">
      <w:start w:val="1"/>
      <w:numFmt w:val="upperLetter"/>
      <w:pStyle w:val="7-A"/>
      <w:suff w:val="space"/>
      <w:lvlText w:val="(%7)"/>
      <w:lvlJc w:val="left"/>
      <w:pPr>
        <w:ind w:left="2172" w:hanging="471"/>
      </w:pPr>
      <w:rPr>
        <w:rFonts w:hint="default"/>
      </w:rPr>
    </w:lvl>
    <w:lvl w:ilvl="7">
      <w:start w:val="1"/>
      <w:numFmt w:val="lowerLetter"/>
      <w:pStyle w:val="8-a"/>
      <w:suff w:val="nothing"/>
      <w:lvlText w:val="%8、"/>
      <w:lvlJc w:val="left"/>
      <w:pPr>
        <w:ind w:left="2393" w:hanging="408"/>
      </w:pPr>
      <w:rPr>
        <w:rFonts w:hint="eastAsia"/>
      </w:rPr>
    </w:lvl>
    <w:lvl w:ilvl="8">
      <w:start w:val="1"/>
      <w:numFmt w:val="lowerLetter"/>
      <w:pStyle w:val="9-a"/>
      <w:suff w:val="space"/>
      <w:lvlText w:val="(%9)"/>
      <w:lvlJc w:val="left"/>
      <w:pPr>
        <w:ind w:left="2659" w:hanging="391"/>
      </w:pPr>
      <w:rPr>
        <w:rFonts w:hint="default"/>
      </w:rPr>
    </w:lvl>
  </w:abstractNum>
  <w:abstractNum w:abstractNumId="19">
    <w:nsid w:val="56ED7FAB"/>
    <w:multiLevelType w:val="hybridMultilevel"/>
    <w:tmpl w:val="A4502698"/>
    <w:lvl w:ilvl="0" w:tplc="EE26C10C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7627E8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AF419B8"/>
    <w:multiLevelType w:val="hybridMultilevel"/>
    <w:tmpl w:val="DD12A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3947F60"/>
    <w:multiLevelType w:val="multilevel"/>
    <w:tmpl w:val="9E3283E4"/>
    <w:lvl w:ilvl="0">
      <w:start w:val="1"/>
      <w:numFmt w:val="taiwaneseCountingThousand"/>
      <w:pStyle w:val="a2"/>
      <w:lvlText w:val="%1、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1">
      <w:start w:val="1"/>
      <w:numFmt w:val="taiwaneseCountingThousand"/>
      <w:pStyle w:val="20"/>
      <w:lvlText w:val="(%2)"/>
      <w:lvlJc w:val="left"/>
      <w:pPr>
        <w:tabs>
          <w:tab w:val="num" w:pos="981"/>
        </w:tabs>
        <w:ind w:left="981" w:hanging="561"/>
      </w:pPr>
      <w:rPr>
        <w:rFonts w:hint="eastAsia"/>
      </w:rPr>
    </w:lvl>
    <w:lvl w:ilvl="2">
      <w:start w:val="1"/>
      <w:numFmt w:val="decimal"/>
      <w:pStyle w:val="30"/>
      <w:lvlText w:val="%3."/>
      <w:lvlJc w:val="left"/>
      <w:pPr>
        <w:tabs>
          <w:tab w:val="num" w:pos="1400"/>
        </w:tabs>
        <w:ind w:left="1400" w:hanging="362"/>
      </w:pPr>
      <w:rPr>
        <w:rFonts w:hint="eastAsia"/>
      </w:rPr>
    </w:lvl>
    <w:lvl w:ilvl="3">
      <w:start w:val="1"/>
      <w:numFmt w:val="decimal"/>
      <w:pStyle w:val="40"/>
      <w:lvlText w:val="(%4)"/>
      <w:lvlJc w:val="left"/>
      <w:pPr>
        <w:tabs>
          <w:tab w:val="num" w:pos="1820"/>
        </w:tabs>
        <w:ind w:left="1820" w:hanging="505"/>
      </w:pPr>
      <w:rPr>
        <w:rFonts w:hint="eastAsia"/>
      </w:rPr>
    </w:lvl>
    <w:lvl w:ilvl="4">
      <w:start w:val="1"/>
      <w:numFmt w:val="upperLetter"/>
      <w:pStyle w:val="50"/>
      <w:lvlText w:val="%5."/>
      <w:lvlJc w:val="left"/>
      <w:pPr>
        <w:tabs>
          <w:tab w:val="num" w:pos="2242"/>
        </w:tabs>
        <w:ind w:left="2240" w:hanging="358"/>
      </w:pPr>
      <w:rPr>
        <w:rFonts w:hint="eastAsia"/>
      </w:rPr>
    </w:lvl>
    <w:lvl w:ilvl="5">
      <w:start w:val="1"/>
      <w:numFmt w:val="lowerLetter"/>
      <w:pStyle w:val="6"/>
      <w:lvlText w:val="%6."/>
      <w:lvlJc w:val="left"/>
      <w:pPr>
        <w:tabs>
          <w:tab w:val="num" w:pos="2662"/>
        </w:tabs>
        <w:ind w:left="2659" w:hanging="357"/>
      </w:pPr>
      <w:rPr>
        <w:rFonts w:hint="eastAsia"/>
      </w:rPr>
    </w:lvl>
    <w:lvl w:ilvl="6">
      <w:start w:val="1"/>
      <w:numFmt w:val="lowerLetter"/>
      <w:pStyle w:val="7"/>
      <w:lvlText w:val="(%7)"/>
      <w:lvlJc w:val="left"/>
      <w:pPr>
        <w:tabs>
          <w:tab w:val="num" w:pos="3379"/>
        </w:tabs>
        <w:ind w:left="3079" w:hanging="42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3">
    <w:nsid w:val="66690B7C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A54478"/>
    <w:multiLevelType w:val="hybridMultilevel"/>
    <w:tmpl w:val="EA066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065B8F"/>
    <w:multiLevelType w:val="hybridMultilevel"/>
    <w:tmpl w:val="7248D692"/>
    <w:lvl w:ilvl="0" w:tplc="8630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D095211"/>
    <w:multiLevelType w:val="hybridMultilevel"/>
    <w:tmpl w:val="8708CE0C"/>
    <w:lvl w:ilvl="0" w:tplc="17A69C88">
      <w:start w:val="1"/>
      <w:numFmt w:val="bullet"/>
      <w:pStyle w:val="60"/>
      <w:lvlText w:val=""/>
      <w:lvlJc w:val="left"/>
      <w:pPr>
        <w:tabs>
          <w:tab w:val="num" w:pos="2660"/>
        </w:tabs>
        <w:ind w:left="2660" w:hanging="364"/>
      </w:pPr>
      <w:rPr>
        <w:rFonts w:ascii="Wingdings" w:hAnsi="Wingdings" w:hint="default"/>
        <w:sz w:val="28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726314C6"/>
    <w:multiLevelType w:val="singleLevel"/>
    <w:tmpl w:val="34A4E178"/>
    <w:lvl w:ilvl="0">
      <w:start w:val="1"/>
      <w:numFmt w:val="bullet"/>
      <w:pStyle w:val="a3"/>
      <w:lvlText w:val=""/>
      <w:lvlJc w:val="left"/>
      <w:pPr>
        <w:ind w:left="480" w:hanging="480"/>
      </w:pPr>
      <w:rPr>
        <w:rFonts w:ascii="Wingdings" w:hAnsi="Wingdings" w:hint="default"/>
      </w:rPr>
    </w:lvl>
  </w:abstractNum>
  <w:abstractNum w:abstractNumId="28">
    <w:nsid w:val="76BD04C1"/>
    <w:multiLevelType w:val="hybridMultilevel"/>
    <w:tmpl w:val="45682EAA"/>
    <w:lvl w:ilvl="0" w:tplc="D0781418">
      <w:start w:val="1"/>
      <w:numFmt w:val="bullet"/>
      <w:pStyle w:val="70"/>
      <w:lvlText w:val=""/>
      <w:lvlJc w:val="left"/>
      <w:pPr>
        <w:tabs>
          <w:tab w:val="num" w:pos="3080"/>
        </w:tabs>
        <w:ind w:left="3080" w:hanging="364"/>
      </w:pPr>
      <w:rPr>
        <w:rFonts w:ascii="Wingdings" w:hAnsi="Wingdings" w:hint="default"/>
        <w:sz w:val="28"/>
      </w:rPr>
    </w:lvl>
    <w:lvl w:ilvl="1" w:tplc="249CCD80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FFC5538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D3E2242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76AB684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F58C5E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A3E3E9C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13A8CF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3FC4A1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7A8522EA"/>
    <w:multiLevelType w:val="hybridMultilevel"/>
    <w:tmpl w:val="DD12A6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C36035E"/>
    <w:multiLevelType w:val="hybridMultilevel"/>
    <w:tmpl w:val="D7601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6"/>
  </w:num>
  <w:num w:numId="8">
    <w:abstractNumId w:val="28"/>
  </w:num>
  <w:num w:numId="9">
    <w:abstractNumId w:val="15"/>
  </w:num>
  <w:num w:numId="10">
    <w:abstractNumId w:val="17"/>
  </w:num>
  <w:num w:numId="11">
    <w:abstractNumId w:val="6"/>
  </w:num>
  <w:num w:numId="12">
    <w:abstractNumId w:val="27"/>
  </w:num>
  <w:num w:numId="13">
    <w:abstractNumId w:val="14"/>
  </w:num>
  <w:num w:numId="14">
    <w:abstractNumId w:val="12"/>
  </w:num>
  <w:num w:numId="15">
    <w:abstractNumId w:val="10"/>
  </w:num>
  <w:num w:numId="16">
    <w:abstractNumId w:val="16"/>
  </w:num>
  <w:num w:numId="17">
    <w:abstractNumId w:val="18"/>
  </w:num>
  <w:num w:numId="18">
    <w:abstractNumId w:val="9"/>
  </w:num>
  <w:num w:numId="19">
    <w:abstractNumId w:val="7"/>
  </w:num>
  <w:num w:numId="20">
    <w:abstractNumId w:val="11"/>
  </w:num>
  <w:num w:numId="21">
    <w:abstractNumId w:val="24"/>
  </w:num>
  <w:num w:numId="22">
    <w:abstractNumId w:val="19"/>
  </w:num>
  <w:num w:numId="23">
    <w:abstractNumId w:val="13"/>
  </w:num>
  <w:num w:numId="24">
    <w:abstractNumId w:val="5"/>
  </w:num>
  <w:num w:numId="25">
    <w:abstractNumId w:val="8"/>
  </w:num>
  <w:num w:numId="26">
    <w:abstractNumId w:val="21"/>
  </w:num>
  <w:num w:numId="27">
    <w:abstractNumId w:val="29"/>
  </w:num>
  <w:num w:numId="28">
    <w:abstractNumId w:val="30"/>
  </w:num>
  <w:num w:numId="29">
    <w:abstractNumId w:val="20"/>
  </w:num>
  <w:num w:numId="30">
    <w:abstractNumId w:val="23"/>
  </w:num>
  <w:num w:numId="31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79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680BCD"/>
    <w:rsid w:val="00002A13"/>
    <w:rsid w:val="00002AAB"/>
    <w:rsid w:val="00007986"/>
    <w:rsid w:val="00010864"/>
    <w:rsid w:val="0001360F"/>
    <w:rsid w:val="0001364B"/>
    <w:rsid w:val="00013B89"/>
    <w:rsid w:val="00015B5D"/>
    <w:rsid w:val="00016953"/>
    <w:rsid w:val="000169FD"/>
    <w:rsid w:val="00017252"/>
    <w:rsid w:val="0002063D"/>
    <w:rsid w:val="00021B22"/>
    <w:rsid w:val="0002337F"/>
    <w:rsid w:val="000263E2"/>
    <w:rsid w:val="00026E50"/>
    <w:rsid w:val="00031B13"/>
    <w:rsid w:val="0003317E"/>
    <w:rsid w:val="000338BA"/>
    <w:rsid w:val="00035B84"/>
    <w:rsid w:val="00041F8D"/>
    <w:rsid w:val="00042522"/>
    <w:rsid w:val="000441E9"/>
    <w:rsid w:val="00045502"/>
    <w:rsid w:val="00045C96"/>
    <w:rsid w:val="000475F9"/>
    <w:rsid w:val="000562A0"/>
    <w:rsid w:val="000630A7"/>
    <w:rsid w:val="00063AED"/>
    <w:rsid w:val="00064810"/>
    <w:rsid w:val="000669C9"/>
    <w:rsid w:val="00067F05"/>
    <w:rsid w:val="00067F6C"/>
    <w:rsid w:val="00070AC9"/>
    <w:rsid w:val="000712D1"/>
    <w:rsid w:val="00071F94"/>
    <w:rsid w:val="0007268B"/>
    <w:rsid w:val="00073307"/>
    <w:rsid w:val="00073547"/>
    <w:rsid w:val="00073588"/>
    <w:rsid w:val="000736F3"/>
    <w:rsid w:val="00073E69"/>
    <w:rsid w:val="000759BA"/>
    <w:rsid w:val="000764BB"/>
    <w:rsid w:val="0007668F"/>
    <w:rsid w:val="00080BCF"/>
    <w:rsid w:val="0008273F"/>
    <w:rsid w:val="00083923"/>
    <w:rsid w:val="00084445"/>
    <w:rsid w:val="00086FE7"/>
    <w:rsid w:val="000914C1"/>
    <w:rsid w:val="00091A8A"/>
    <w:rsid w:val="00092ED1"/>
    <w:rsid w:val="000977D2"/>
    <w:rsid w:val="000A18C2"/>
    <w:rsid w:val="000A1AD3"/>
    <w:rsid w:val="000A1DB6"/>
    <w:rsid w:val="000A1E68"/>
    <w:rsid w:val="000A4684"/>
    <w:rsid w:val="000A6C24"/>
    <w:rsid w:val="000A6D3E"/>
    <w:rsid w:val="000A7EAD"/>
    <w:rsid w:val="000B006A"/>
    <w:rsid w:val="000B0EBE"/>
    <w:rsid w:val="000B248A"/>
    <w:rsid w:val="000B275B"/>
    <w:rsid w:val="000C0A22"/>
    <w:rsid w:val="000C15D1"/>
    <w:rsid w:val="000C1715"/>
    <w:rsid w:val="000C4434"/>
    <w:rsid w:val="000C609C"/>
    <w:rsid w:val="000C6196"/>
    <w:rsid w:val="000D1FD2"/>
    <w:rsid w:val="000D203C"/>
    <w:rsid w:val="000D2B8E"/>
    <w:rsid w:val="000D3612"/>
    <w:rsid w:val="000D363D"/>
    <w:rsid w:val="000D443F"/>
    <w:rsid w:val="000D4C39"/>
    <w:rsid w:val="000E1F1B"/>
    <w:rsid w:val="000E2274"/>
    <w:rsid w:val="000E2661"/>
    <w:rsid w:val="000E3B7B"/>
    <w:rsid w:val="000E3E5C"/>
    <w:rsid w:val="000E5ECE"/>
    <w:rsid w:val="000F0B90"/>
    <w:rsid w:val="000F21C2"/>
    <w:rsid w:val="000F4F06"/>
    <w:rsid w:val="000F5C38"/>
    <w:rsid w:val="000F5CCE"/>
    <w:rsid w:val="000F6C65"/>
    <w:rsid w:val="001011C9"/>
    <w:rsid w:val="001015EF"/>
    <w:rsid w:val="001037B1"/>
    <w:rsid w:val="00103BC1"/>
    <w:rsid w:val="00103E16"/>
    <w:rsid w:val="00104106"/>
    <w:rsid w:val="0010479A"/>
    <w:rsid w:val="00105513"/>
    <w:rsid w:val="00105D5C"/>
    <w:rsid w:val="001062D2"/>
    <w:rsid w:val="00110294"/>
    <w:rsid w:val="001102C2"/>
    <w:rsid w:val="00111A88"/>
    <w:rsid w:val="001127DC"/>
    <w:rsid w:val="001156AD"/>
    <w:rsid w:val="001157D8"/>
    <w:rsid w:val="001172AF"/>
    <w:rsid w:val="00120E43"/>
    <w:rsid w:val="0012174F"/>
    <w:rsid w:val="001236E6"/>
    <w:rsid w:val="00123CEC"/>
    <w:rsid w:val="00126EAD"/>
    <w:rsid w:val="001310DF"/>
    <w:rsid w:val="00131A3B"/>
    <w:rsid w:val="00132865"/>
    <w:rsid w:val="001347FA"/>
    <w:rsid w:val="00134AC8"/>
    <w:rsid w:val="00135B93"/>
    <w:rsid w:val="00135DB1"/>
    <w:rsid w:val="00135F01"/>
    <w:rsid w:val="0013657E"/>
    <w:rsid w:val="00136EC9"/>
    <w:rsid w:val="00137C3E"/>
    <w:rsid w:val="0014079C"/>
    <w:rsid w:val="00142476"/>
    <w:rsid w:val="00142AD9"/>
    <w:rsid w:val="00144A31"/>
    <w:rsid w:val="001457F0"/>
    <w:rsid w:val="00147ACA"/>
    <w:rsid w:val="00147DC8"/>
    <w:rsid w:val="00150EC8"/>
    <w:rsid w:val="001529D1"/>
    <w:rsid w:val="00153E3A"/>
    <w:rsid w:val="001550AF"/>
    <w:rsid w:val="00157563"/>
    <w:rsid w:val="001578CB"/>
    <w:rsid w:val="0016021D"/>
    <w:rsid w:val="001607A3"/>
    <w:rsid w:val="00162392"/>
    <w:rsid w:val="0016362E"/>
    <w:rsid w:val="00167AB1"/>
    <w:rsid w:val="00167BF6"/>
    <w:rsid w:val="00171211"/>
    <w:rsid w:val="001718A3"/>
    <w:rsid w:val="00172ED0"/>
    <w:rsid w:val="001739BC"/>
    <w:rsid w:val="00175CAA"/>
    <w:rsid w:val="00176490"/>
    <w:rsid w:val="00177D23"/>
    <w:rsid w:val="00184DC3"/>
    <w:rsid w:val="00192F5C"/>
    <w:rsid w:val="00192F78"/>
    <w:rsid w:val="00194295"/>
    <w:rsid w:val="00195447"/>
    <w:rsid w:val="00195C04"/>
    <w:rsid w:val="001A001B"/>
    <w:rsid w:val="001A1124"/>
    <w:rsid w:val="001A2A5D"/>
    <w:rsid w:val="001A2F01"/>
    <w:rsid w:val="001B07AD"/>
    <w:rsid w:val="001B0807"/>
    <w:rsid w:val="001B2746"/>
    <w:rsid w:val="001B3432"/>
    <w:rsid w:val="001B5BDC"/>
    <w:rsid w:val="001C236F"/>
    <w:rsid w:val="001C42AA"/>
    <w:rsid w:val="001C4384"/>
    <w:rsid w:val="001C43A5"/>
    <w:rsid w:val="001C4531"/>
    <w:rsid w:val="001C4EE3"/>
    <w:rsid w:val="001C5043"/>
    <w:rsid w:val="001C527D"/>
    <w:rsid w:val="001D0D49"/>
    <w:rsid w:val="001D15B3"/>
    <w:rsid w:val="001E204A"/>
    <w:rsid w:val="001E3186"/>
    <w:rsid w:val="001E3FB3"/>
    <w:rsid w:val="001E567B"/>
    <w:rsid w:val="001F115A"/>
    <w:rsid w:val="001F1A9B"/>
    <w:rsid w:val="001F2589"/>
    <w:rsid w:val="001F3206"/>
    <w:rsid w:val="001F58CB"/>
    <w:rsid w:val="001F6337"/>
    <w:rsid w:val="001F7C57"/>
    <w:rsid w:val="0020499B"/>
    <w:rsid w:val="002110C1"/>
    <w:rsid w:val="002126B7"/>
    <w:rsid w:val="00212CFE"/>
    <w:rsid w:val="00214D8A"/>
    <w:rsid w:val="002151DD"/>
    <w:rsid w:val="00215B0C"/>
    <w:rsid w:val="00216EB7"/>
    <w:rsid w:val="002210C6"/>
    <w:rsid w:val="00221979"/>
    <w:rsid w:val="002222AC"/>
    <w:rsid w:val="0022344C"/>
    <w:rsid w:val="0022566F"/>
    <w:rsid w:val="00226129"/>
    <w:rsid w:val="002270AD"/>
    <w:rsid w:val="00227419"/>
    <w:rsid w:val="002277F8"/>
    <w:rsid w:val="00240B31"/>
    <w:rsid w:val="002420FE"/>
    <w:rsid w:val="00242740"/>
    <w:rsid w:val="002519D4"/>
    <w:rsid w:val="002531E4"/>
    <w:rsid w:val="0025656D"/>
    <w:rsid w:val="00257CBE"/>
    <w:rsid w:val="00257DD2"/>
    <w:rsid w:val="0026109F"/>
    <w:rsid w:val="002624D5"/>
    <w:rsid w:val="002639CD"/>
    <w:rsid w:val="00263F02"/>
    <w:rsid w:val="002640F8"/>
    <w:rsid w:val="00264CA2"/>
    <w:rsid w:val="00267D6B"/>
    <w:rsid w:val="00271309"/>
    <w:rsid w:val="00271588"/>
    <w:rsid w:val="002724BA"/>
    <w:rsid w:val="00273515"/>
    <w:rsid w:val="00274A07"/>
    <w:rsid w:val="00277E51"/>
    <w:rsid w:val="002818DB"/>
    <w:rsid w:val="0028219F"/>
    <w:rsid w:val="002830D3"/>
    <w:rsid w:val="002834C2"/>
    <w:rsid w:val="002844B9"/>
    <w:rsid w:val="002859C9"/>
    <w:rsid w:val="002860BC"/>
    <w:rsid w:val="00292CDA"/>
    <w:rsid w:val="00293591"/>
    <w:rsid w:val="0029574A"/>
    <w:rsid w:val="002971D9"/>
    <w:rsid w:val="002A03E1"/>
    <w:rsid w:val="002A2A4E"/>
    <w:rsid w:val="002A3598"/>
    <w:rsid w:val="002A3D8D"/>
    <w:rsid w:val="002A4736"/>
    <w:rsid w:val="002A6329"/>
    <w:rsid w:val="002A71F6"/>
    <w:rsid w:val="002A721B"/>
    <w:rsid w:val="002A72A3"/>
    <w:rsid w:val="002A7AF8"/>
    <w:rsid w:val="002B0DD5"/>
    <w:rsid w:val="002B11C3"/>
    <w:rsid w:val="002B15E8"/>
    <w:rsid w:val="002B2DA3"/>
    <w:rsid w:val="002B4942"/>
    <w:rsid w:val="002B59A6"/>
    <w:rsid w:val="002B76A9"/>
    <w:rsid w:val="002C0FE8"/>
    <w:rsid w:val="002C1BFB"/>
    <w:rsid w:val="002C1E3C"/>
    <w:rsid w:val="002C6C1F"/>
    <w:rsid w:val="002D4009"/>
    <w:rsid w:val="002D502D"/>
    <w:rsid w:val="002D5681"/>
    <w:rsid w:val="002E1C1D"/>
    <w:rsid w:val="002E277B"/>
    <w:rsid w:val="002E2E06"/>
    <w:rsid w:val="002E4AAD"/>
    <w:rsid w:val="002E64DA"/>
    <w:rsid w:val="002E6973"/>
    <w:rsid w:val="002F2040"/>
    <w:rsid w:val="002F21C4"/>
    <w:rsid w:val="002F4DE6"/>
    <w:rsid w:val="002F54FA"/>
    <w:rsid w:val="002F5B96"/>
    <w:rsid w:val="003011F9"/>
    <w:rsid w:val="00302061"/>
    <w:rsid w:val="003030D5"/>
    <w:rsid w:val="00303EC0"/>
    <w:rsid w:val="003046FA"/>
    <w:rsid w:val="00306920"/>
    <w:rsid w:val="00306EBC"/>
    <w:rsid w:val="0030740B"/>
    <w:rsid w:val="003076B0"/>
    <w:rsid w:val="003104DB"/>
    <w:rsid w:val="00314DE2"/>
    <w:rsid w:val="00315E0B"/>
    <w:rsid w:val="003168FE"/>
    <w:rsid w:val="00316D4A"/>
    <w:rsid w:val="00317D66"/>
    <w:rsid w:val="003204FD"/>
    <w:rsid w:val="00320736"/>
    <w:rsid w:val="0032368A"/>
    <w:rsid w:val="003243C6"/>
    <w:rsid w:val="0032676C"/>
    <w:rsid w:val="00327009"/>
    <w:rsid w:val="0032789B"/>
    <w:rsid w:val="00330ED0"/>
    <w:rsid w:val="003310EE"/>
    <w:rsid w:val="00331C24"/>
    <w:rsid w:val="003325C6"/>
    <w:rsid w:val="00336916"/>
    <w:rsid w:val="00340774"/>
    <w:rsid w:val="003407D4"/>
    <w:rsid w:val="00341C49"/>
    <w:rsid w:val="00343F88"/>
    <w:rsid w:val="00344110"/>
    <w:rsid w:val="00345C0E"/>
    <w:rsid w:val="00346AFF"/>
    <w:rsid w:val="0034719E"/>
    <w:rsid w:val="0034762B"/>
    <w:rsid w:val="0035416C"/>
    <w:rsid w:val="003541D0"/>
    <w:rsid w:val="00354693"/>
    <w:rsid w:val="00354AF6"/>
    <w:rsid w:val="00360E04"/>
    <w:rsid w:val="00361E54"/>
    <w:rsid w:val="0036410B"/>
    <w:rsid w:val="00365455"/>
    <w:rsid w:val="00366836"/>
    <w:rsid w:val="00372236"/>
    <w:rsid w:val="003733B9"/>
    <w:rsid w:val="00373C76"/>
    <w:rsid w:val="00373D79"/>
    <w:rsid w:val="0037516F"/>
    <w:rsid w:val="00376887"/>
    <w:rsid w:val="00380D71"/>
    <w:rsid w:val="00380DC3"/>
    <w:rsid w:val="00381138"/>
    <w:rsid w:val="00381F8F"/>
    <w:rsid w:val="00383A26"/>
    <w:rsid w:val="00384BA2"/>
    <w:rsid w:val="00391882"/>
    <w:rsid w:val="003925A1"/>
    <w:rsid w:val="003933B3"/>
    <w:rsid w:val="00395A93"/>
    <w:rsid w:val="0039612F"/>
    <w:rsid w:val="003967BD"/>
    <w:rsid w:val="00396A08"/>
    <w:rsid w:val="003970F7"/>
    <w:rsid w:val="003A136C"/>
    <w:rsid w:val="003A16DC"/>
    <w:rsid w:val="003A2941"/>
    <w:rsid w:val="003A29D2"/>
    <w:rsid w:val="003A40CA"/>
    <w:rsid w:val="003A43DB"/>
    <w:rsid w:val="003A76A0"/>
    <w:rsid w:val="003A78F6"/>
    <w:rsid w:val="003B057D"/>
    <w:rsid w:val="003B0788"/>
    <w:rsid w:val="003B1908"/>
    <w:rsid w:val="003B2FEF"/>
    <w:rsid w:val="003B32B3"/>
    <w:rsid w:val="003B6FEF"/>
    <w:rsid w:val="003B763A"/>
    <w:rsid w:val="003C0864"/>
    <w:rsid w:val="003C270A"/>
    <w:rsid w:val="003C46FE"/>
    <w:rsid w:val="003C50BF"/>
    <w:rsid w:val="003C7018"/>
    <w:rsid w:val="003C79A7"/>
    <w:rsid w:val="003D25A1"/>
    <w:rsid w:val="003D25A6"/>
    <w:rsid w:val="003D3305"/>
    <w:rsid w:val="003D4204"/>
    <w:rsid w:val="003D4814"/>
    <w:rsid w:val="003D56C1"/>
    <w:rsid w:val="003E0677"/>
    <w:rsid w:val="003E078F"/>
    <w:rsid w:val="003E1B2D"/>
    <w:rsid w:val="003E2BAB"/>
    <w:rsid w:val="003E568F"/>
    <w:rsid w:val="003F05F3"/>
    <w:rsid w:val="003F084D"/>
    <w:rsid w:val="003F176B"/>
    <w:rsid w:val="003F5F1A"/>
    <w:rsid w:val="003F6468"/>
    <w:rsid w:val="00402721"/>
    <w:rsid w:val="00402DF5"/>
    <w:rsid w:val="00407BA6"/>
    <w:rsid w:val="00407DE1"/>
    <w:rsid w:val="00411A40"/>
    <w:rsid w:val="004124DD"/>
    <w:rsid w:val="00413A36"/>
    <w:rsid w:val="00416ACB"/>
    <w:rsid w:val="00416B58"/>
    <w:rsid w:val="00421490"/>
    <w:rsid w:val="00423107"/>
    <w:rsid w:val="00424200"/>
    <w:rsid w:val="00424F5F"/>
    <w:rsid w:val="00426194"/>
    <w:rsid w:val="004276A1"/>
    <w:rsid w:val="00427FD9"/>
    <w:rsid w:val="0043194B"/>
    <w:rsid w:val="00431A07"/>
    <w:rsid w:val="0043227A"/>
    <w:rsid w:val="00432F95"/>
    <w:rsid w:val="00433025"/>
    <w:rsid w:val="00433DB4"/>
    <w:rsid w:val="00433FE8"/>
    <w:rsid w:val="00434530"/>
    <w:rsid w:val="00434F60"/>
    <w:rsid w:val="0043578D"/>
    <w:rsid w:val="00435989"/>
    <w:rsid w:val="00436DC7"/>
    <w:rsid w:val="00437B70"/>
    <w:rsid w:val="00441018"/>
    <w:rsid w:val="00441A13"/>
    <w:rsid w:val="00443890"/>
    <w:rsid w:val="00443F67"/>
    <w:rsid w:val="00444A46"/>
    <w:rsid w:val="00444DAF"/>
    <w:rsid w:val="00445001"/>
    <w:rsid w:val="004478BA"/>
    <w:rsid w:val="0045290B"/>
    <w:rsid w:val="00452C81"/>
    <w:rsid w:val="004535BA"/>
    <w:rsid w:val="0045383A"/>
    <w:rsid w:val="00453C83"/>
    <w:rsid w:val="00454FD3"/>
    <w:rsid w:val="0045530E"/>
    <w:rsid w:val="00456461"/>
    <w:rsid w:val="004570CA"/>
    <w:rsid w:val="00461967"/>
    <w:rsid w:val="00464435"/>
    <w:rsid w:val="00467051"/>
    <w:rsid w:val="004728A7"/>
    <w:rsid w:val="00474A5A"/>
    <w:rsid w:val="00474B05"/>
    <w:rsid w:val="00474C8F"/>
    <w:rsid w:val="00481936"/>
    <w:rsid w:val="00482E68"/>
    <w:rsid w:val="004861F4"/>
    <w:rsid w:val="00486CE5"/>
    <w:rsid w:val="00487E4D"/>
    <w:rsid w:val="00492A50"/>
    <w:rsid w:val="0049434E"/>
    <w:rsid w:val="004945BF"/>
    <w:rsid w:val="00494E23"/>
    <w:rsid w:val="004958C0"/>
    <w:rsid w:val="004A0280"/>
    <w:rsid w:val="004A082C"/>
    <w:rsid w:val="004A1805"/>
    <w:rsid w:val="004A2B84"/>
    <w:rsid w:val="004A3390"/>
    <w:rsid w:val="004A574B"/>
    <w:rsid w:val="004A5BE3"/>
    <w:rsid w:val="004A790E"/>
    <w:rsid w:val="004A79A5"/>
    <w:rsid w:val="004B0662"/>
    <w:rsid w:val="004B1665"/>
    <w:rsid w:val="004B3BAA"/>
    <w:rsid w:val="004B3CA1"/>
    <w:rsid w:val="004B5225"/>
    <w:rsid w:val="004B5F27"/>
    <w:rsid w:val="004B6C23"/>
    <w:rsid w:val="004B6EB6"/>
    <w:rsid w:val="004B750A"/>
    <w:rsid w:val="004C080B"/>
    <w:rsid w:val="004C1A20"/>
    <w:rsid w:val="004C4C4E"/>
    <w:rsid w:val="004C5830"/>
    <w:rsid w:val="004D0CCC"/>
    <w:rsid w:val="004D1852"/>
    <w:rsid w:val="004D1FF4"/>
    <w:rsid w:val="004D2108"/>
    <w:rsid w:val="004D24A6"/>
    <w:rsid w:val="004D346C"/>
    <w:rsid w:val="004D4605"/>
    <w:rsid w:val="004D4E61"/>
    <w:rsid w:val="004D4F41"/>
    <w:rsid w:val="004D5865"/>
    <w:rsid w:val="004E21FD"/>
    <w:rsid w:val="004E5132"/>
    <w:rsid w:val="004E651B"/>
    <w:rsid w:val="004E6838"/>
    <w:rsid w:val="004E694B"/>
    <w:rsid w:val="004E6B68"/>
    <w:rsid w:val="004E6ED8"/>
    <w:rsid w:val="004F12B4"/>
    <w:rsid w:val="004F2690"/>
    <w:rsid w:val="004F439C"/>
    <w:rsid w:val="004F5AA4"/>
    <w:rsid w:val="004F789E"/>
    <w:rsid w:val="004F7B54"/>
    <w:rsid w:val="00500A50"/>
    <w:rsid w:val="00501473"/>
    <w:rsid w:val="00501683"/>
    <w:rsid w:val="00502924"/>
    <w:rsid w:val="00503223"/>
    <w:rsid w:val="00507807"/>
    <w:rsid w:val="00507FFE"/>
    <w:rsid w:val="005104B5"/>
    <w:rsid w:val="00510EF6"/>
    <w:rsid w:val="00511FA5"/>
    <w:rsid w:val="00512CAD"/>
    <w:rsid w:val="0051470A"/>
    <w:rsid w:val="0051604B"/>
    <w:rsid w:val="00516B53"/>
    <w:rsid w:val="00516D0F"/>
    <w:rsid w:val="00520002"/>
    <w:rsid w:val="00521E08"/>
    <w:rsid w:val="005225F3"/>
    <w:rsid w:val="00523B7F"/>
    <w:rsid w:val="00524E1C"/>
    <w:rsid w:val="0052515C"/>
    <w:rsid w:val="00525F86"/>
    <w:rsid w:val="00531944"/>
    <w:rsid w:val="0053306C"/>
    <w:rsid w:val="00533108"/>
    <w:rsid w:val="005347AC"/>
    <w:rsid w:val="005413FE"/>
    <w:rsid w:val="00542F23"/>
    <w:rsid w:val="00546AA3"/>
    <w:rsid w:val="00547A8A"/>
    <w:rsid w:val="00554528"/>
    <w:rsid w:val="00554ED7"/>
    <w:rsid w:val="00556301"/>
    <w:rsid w:val="0055660B"/>
    <w:rsid w:val="00556D51"/>
    <w:rsid w:val="00557CF6"/>
    <w:rsid w:val="00561115"/>
    <w:rsid w:val="005614FD"/>
    <w:rsid w:val="00561B26"/>
    <w:rsid w:val="0056299F"/>
    <w:rsid w:val="005629A1"/>
    <w:rsid w:val="00563A4E"/>
    <w:rsid w:val="00564D9B"/>
    <w:rsid w:val="00565691"/>
    <w:rsid w:val="00567132"/>
    <w:rsid w:val="00567F5B"/>
    <w:rsid w:val="005714B0"/>
    <w:rsid w:val="005725CB"/>
    <w:rsid w:val="0057420B"/>
    <w:rsid w:val="005746E9"/>
    <w:rsid w:val="005752D3"/>
    <w:rsid w:val="00577999"/>
    <w:rsid w:val="00577E1D"/>
    <w:rsid w:val="00580A5D"/>
    <w:rsid w:val="0058286E"/>
    <w:rsid w:val="00583FD7"/>
    <w:rsid w:val="00584135"/>
    <w:rsid w:val="00584B09"/>
    <w:rsid w:val="00585FA3"/>
    <w:rsid w:val="005868A6"/>
    <w:rsid w:val="0058722C"/>
    <w:rsid w:val="00591317"/>
    <w:rsid w:val="00595C74"/>
    <w:rsid w:val="00597B7C"/>
    <w:rsid w:val="005A12E7"/>
    <w:rsid w:val="005A1D56"/>
    <w:rsid w:val="005A28C8"/>
    <w:rsid w:val="005A3E4C"/>
    <w:rsid w:val="005A4225"/>
    <w:rsid w:val="005A600E"/>
    <w:rsid w:val="005A6227"/>
    <w:rsid w:val="005A6AB9"/>
    <w:rsid w:val="005A6F3C"/>
    <w:rsid w:val="005A70B1"/>
    <w:rsid w:val="005B3E25"/>
    <w:rsid w:val="005B538F"/>
    <w:rsid w:val="005B6997"/>
    <w:rsid w:val="005B743D"/>
    <w:rsid w:val="005C481B"/>
    <w:rsid w:val="005C55E9"/>
    <w:rsid w:val="005C5807"/>
    <w:rsid w:val="005C5A7A"/>
    <w:rsid w:val="005C626D"/>
    <w:rsid w:val="005C775D"/>
    <w:rsid w:val="005C7DB1"/>
    <w:rsid w:val="005D00DB"/>
    <w:rsid w:val="005D1052"/>
    <w:rsid w:val="005D2738"/>
    <w:rsid w:val="005D681A"/>
    <w:rsid w:val="005E0778"/>
    <w:rsid w:val="005E07F0"/>
    <w:rsid w:val="005E16CA"/>
    <w:rsid w:val="005E18B1"/>
    <w:rsid w:val="005E2306"/>
    <w:rsid w:val="005E23E2"/>
    <w:rsid w:val="005E2479"/>
    <w:rsid w:val="005E35CF"/>
    <w:rsid w:val="005E41C1"/>
    <w:rsid w:val="005E721E"/>
    <w:rsid w:val="005E7F99"/>
    <w:rsid w:val="005F19CA"/>
    <w:rsid w:val="005F1A30"/>
    <w:rsid w:val="005F2D70"/>
    <w:rsid w:val="005F42BD"/>
    <w:rsid w:val="005F48EC"/>
    <w:rsid w:val="005F6308"/>
    <w:rsid w:val="005F793C"/>
    <w:rsid w:val="00601B1E"/>
    <w:rsid w:val="00601EA0"/>
    <w:rsid w:val="00601EDB"/>
    <w:rsid w:val="006022AF"/>
    <w:rsid w:val="00603E78"/>
    <w:rsid w:val="006054FD"/>
    <w:rsid w:val="00605B59"/>
    <w:rsid w:val="00606038"/>
    <w:rsid w:val="0060617D"/>
    <w:rsid w:val="006074BA"/>
    <w:rsid w:val="006075D2"/>
    <w:rsid w:val="00607C56"/>
    <w:rsid w:val="0061106E"/>
    <w:rsid w:val="0061114D"/>
    <w:rsid w:val="006148C8"/>
    <w:rsid w:val="0061527E"/>
    <w:rsid w:val="00615517"/>
    <w:rsid w:val="006204C5"/>
    <w:rsid w:val="006209CA"/>
    <w:rsid w:val="00620CF5"/>
    <w:rsid w:val="00620D13"/>
    <w:rsid w:val="00625928"/>
    <w:rsid w:val="0063024B"/>
    <w:rsid w:val="00631C47"/>
    <w:rsid w:val="00632B86"/>
    <w:rsid w:val="00633339"/>
    <w:rsid w:val="00633FDC"/>
    <w:rsid w:val="00641418"/>
    <w:rsid w:val="00641BD6"/>
    <w:rsid w:val="00641DEA"/>
    <w:rsid w:val="006472F5"/>
    <w:rsid w:val="006475DE"/>
    <w:rsid w:val="006478FD"/>
    <w:rsid w:val="006502DA"/>
    <w:rsid w:val="00652442"/>
    <w:rsid w:val="0065278C"/>
    <w:rsid w:val="006532AF"/>
    <w:rsid w:val="006538CB"/>
    <w:rsid w:val="00654BA5"/>
    <w:rsid w:val="006556EF"/>
    <w:rsid w:val="00656949"/>
    <w:rsid w:val="006570BD"/>
    <w:rsid w:val="00660519"/>
    <w:rsid w:val="006607AB"/>
    <w:rsid w:val="006614B5"/>
    <w:rsid w:val="00663668"/>
    <w:rsid w:val="00664408"/>
    <w:rsid w:val="0066478C"/>
    <w:rsid w:val="00667009"/>
    <w:rsid w:val="00672231"/>
    <w:rsid w:val="00674879"/>
    <w:rsid w:val="00675359"/>
    <w:rsid w:val="00675606"/>
    <w:rsid w:val="0067602B"/>
    <w:rsid w:val="0067669F"/>
    <w:rsid w:val="00680BCD"/>
    <w:rsid w:val="00680C93"/>
    <w:rsid w:val="006846FC"/>
    <w:rsid w:val="00684F36"/>
    <w:rsid w:val="00685333"/>
    <w:rsid w:val="0068606D"/>
    <w:rsid w:val="006868E3"/>
    <w:rsid w:val="00687B9A"/>
    <w:rsid w:val="00687E6A"/>
    <w:rsid w:val="00690D1F"/>
    <w:rsid w:val="006940A8"/>
    <w:rsid w:val="00694111"/>
    <w:rsid w:val="006950CE"/>
    <w:rsid w:val="006958B9"/>
    <w:rsid w:val="00697AC1"/>
    <w:rsid w:val="006A1AF2"/>
    <w:rsid w:val="006A2093"/>
    <w:rsid w:val="006A43BF"/>
    <w:rsid w:val="006A4F84"/>
    <w:rsid w:val="006A53E4"/>
    <w:rsid w:val="006B3E99"/>
    <w:rsid w:val="006B40FE"/>
    <w:rsid w:val="006B4C55"/>
    <w:rsid w:val="006B53BF"/>
    <w:rsid w:val="006B70DD"/>
    <w:rsid w:val="006B770F"/>
    <w:rsid w:val="006C25A0"/>
    <w:rsid w:val="006C6EB2"/>
    <w:rsid w:val="006D04D6"/>
    <w:rsid w:val="006D4765"/>
    <w:rsid w:val="006D515A"/>
    <w:rsid w:val="006D56B8"/>
    <w:rsid w:val="006D6627"/>
    <w:rsid w:val="006E3C89"/>
    <w:rsid w:val="006E43C9"/>
    <w:rsid w:val="006E4750"/>
    <w:rsid w:val="006E4B8C"/>
    <w:rsid w:val="006E557A"/>
    <w:rsid w:val="006E5872"/>
    <w:rsid w:val="006E59CF"/>
    <w:rsid w:val="006F3168"/>
    <w:rsid w:val="006F3CE2"/>
    <w:rsid w:val="006F5954"/>
    <w:rsid w:val="006F79F8"/>
    <w:rsid w:val="00700172"/>
    <w:rsid w:val="007003B5"/>
    <w:rsid w:val="007021DB"/>
    <w:rsid w:val="007037EE"/>
    <w:rsid w:val="0070383F"/>
    <w:rsid w:val="007038AE"/>
    <w:rsid w:val="007039DC"/>
    <w:rsid w:val="00703C7A"/>
    <w:rsid w:val="00704EE1"/>
    <w:rsid w:val="0070558D"/>
    <w:rsid w:val="0070618C"/>
    <w:rsid w:val="00706FF3"/>
    <w:rsid w:val="00707404"/>
    <w:rsid w:val="00710817"/>
    <w:rsid w:val="00710ED3"/>
    <w:rsid w:val="00711D13"/>
    <w:rsid w:val="0071211E"/>
    <w:rsid w:val="007121BE"/>
    <w:rsid w:val="00713FDD"/>
    <w:rsid w:val="00715722"/>
    <w:rsid w:val="00715D59"/>
    <w:rsid w:val="00716A4F"/>
    <w:rsid w:val="007177E6"/>
    <w:rsid w:val="00717B66"/>
    <w:rsid w:val="0072049D"/>
    <w:rsid w:val="00723EA4"/>
    <w:rsid w:val="007305E3"/>
    <w:rsid w:val="0073282A"/>
    <w:rsid w:val="00733B76"/>
    <w:rsid w:val="00735F3C"/>
    <w:rsid w:val="007364F7"/>
    <w:rsid w:val="007441E1"/>
    <w:rsid w:val="00744B20"/>
    <w:rsid w:val="007461B7"/>
    <w:rsid w:val="00750734"/>
    <w:rsid w:val="007521A4"/>
    <w:rsid w:val="0075264D"/>
    <w:rsid w:val="0075620C"/>
    <w:rsid w:val="00756BF2"/>
    <w:rsid w:val="00757467"/>
    <w:rsid w:val="0076045A"/>
    <w:rsid w:val="0076112B"/>
    <w:rsid w:val="0076377C"/>
    <w:rsid w:val="00766767"/>
    <w:rsid w:val="00766D4B"/>
    <w:rsid w:val="00771928"/>
    <w:rsid w:val="00774B66"/>
    <w:rsid w:val="00774DF0"/>
    <w:rsid w:val="0077589D"/>
    <w:rsid w:val="00775C52"/>
    <w:rsid w:val="00777756"/>
    <w:rsid w:val="00777F2B"/>
    <w:rsid w:val="007820DE"/>
    <w:rsid w:val="00782649"/>
    <w:rsid w:val="00783714"/>
    <w:rsid w:val="007860ED"/>
    <w:rsid w:val="00786104"/>
    <w:rsid w:val="007864DB"/>
    <w:rsid w:val="00787597"/>
    <w:rsid w:val="007940BE"/>
    <w:rsid w:val="00794CFC"/>
    <w:rsid w:val="00795470"/>
    <w:rsid w:val="00795E71"/>
    <w:rsid w:val="00795E85"/>
    <w:rsid w:val="0079609B"/>
    <w:rsid w:val="007A2439"/>
    <w:rsid w:val="007A394A"/>
    <w:rsid w:val="007A3EA2"/>
    <w:rsid w:val="007A5322"/>
    <w:rsid w:val="007A5742"/>
    <w:rsid w:val="007A5B10"/>
    <w:rsid w:val="007A7D2A"/>
    <w:rsid w:val="007B0E0E"/>
    <w:rsid w:val="007B0F41"/>
    <w:rsid w:val="007B1A77"/>
    <w:rsid w:val="007B2575"/>
    <w:rsid w:val="007B3843"/>
    <w:rsid w:val="007B3B0A"/>
    <w:rsid w:val="007B3DE3"/>
    <w:rsid w:val="007B4553"/>
    <w:rsid w:val="007B5963"/>
    <w:rsid w:val="007C00D5"/>
    <w:rsid w:val="007C2A0D"/>
    <w:rsid w:val="007C5380"/>
    <w:rsid w:val="007C6E9F"/>
    <w:rsid w:val="007C7FB4"/>
    <w:rsid w:val="007D04E7"/>
    <w:rsid w:val="007D0A95"/>
    <w:rsid w:val="007D1E47"/>
    <w:rsid w:val="007D3CD1"/>
    <w:rsid w:val="007D4A3C"/>
    <w:rsid w:val="007D4C78"/>
    <w:rsid w:val="007D4F26"/>
    <w:rsid w:val="007D6C91"/>
    <w:rsid w:val="007D7CEE"/>
    <w:rsid w:val="007E274D"/>
    <w:rsid w:val="007E3B09"/>
    <w:rsid w:val="007E4963"/>
    <w:rsid w:val="007F0F39"/>
    <w:rsid w:val="007F0F98"/>
    <w:rsid w:val="007F10BA"/>
    <w:rsid w:val="007F2F44"/>
    <w:rsid w:val="007F317E"/>
    <w:rsid w:val="007F4A96"/>
    <w:rsid w:val="007F508D"/>
    <w:rsid w:val="007F70AE"/>
    <w:rsid w:val="007F7D68"/>
    <w:rsid w:val="008015B8"/>
    <w:rsid w:val="00804799"/>
    <w:rsid w:val="00804844"/>
    <w:rsid w:val="00807092"/>
    <w:rsid w:val="00807A67"/>
    <w:rsid w:val="0081125A"/>
    <w:rsid w:val="00811B60"/>
    <w:rsid w:val="008179EE"/>
    <w:rsid w:val="008209C2"/>
    <w:rsid w:val="00821E62"/>
    <w:rsid w:val="0082305B"/>
    <w:rsid w:val="00823CF1"/>
    <w:rsid w:val="0082507B"/>
    <w:rsid w:val="0082793A"/>
    <w:rsid w:val="0083208F"/>
    <w:rsid w:val="00833884"/>
    <w:rsid w:val="00833C40"/>
    <w:rsid w:val="00834229"/>
    <w:rsid w:val="008344F9"/>
    <w:rsid w:val="008348C8"/>
    <w:rsid w:val="00836992"/>
    <w:rsid w:val="00836E6E"/>
    <w:rsid w:val="008370F0"/>
    <w:rsid w:val="00840845"/>
    <w:rsid w:val="00840E52"/>
    <w:rsid w:val="008425AA"/>
    <w:rsid w:val="008432A8"/>
    <w:rsid w:val="00843960"/>
    <w:rsid w:val="0084513D"/>
    <w:rsid w:val="00845EC3"/>
    <w:rsid w:val="008473E7"/>
    <w:rsid w:val="00847B98"/>
    <w:rsid w:val="0085065E"/>
    <w:rsid w:val="00851F04"/>
    <w:rsid w:val="00852784"/>
    <w:rsid w:val="00852BD6"/>
    <w:rsid w:val="00853D45"/>
    <w:rsid w:val="00854237"/>
    <w:rsid w:val="00854831"/>
    <w:rsid w:val="008563F6"/>
    <w:rsid w:val="00860324"/>
    <w:rsid w:val="00861EF6"/>
    <w:rsid w:val="00862218"/>
    <w:rsid w:val="00862461"/>
    <w:rsid w:val="00865D6B"/>
    <w:rsid w:val="00866F0D"/>
    <w:rsid w:val="008678FD"/>
    <w:rsid w:val="008679DD"/>
    <w:rsid w:val="00874BD3"/>
    <w:rsid w:val="00875858"/>
    <w:rsid w:val="008801D8"/>
    <w:rsid w:val="008835B8"/>
    <w:rsid w:val="00883800"/>
    <w:rsid w:val="0088459D"/>
    <w:rsid w:val="00887EA3"/>
    <w:rsid w:val="0089115B"/>
    <w:rsid w:val="00891CD6"/>
    <w:rsid w:val="00892030"/>
    <w:rsid w:val="00894F70"/>
    <w:rsid w:val="00895000"/>
    <w:rsid w:val="008956F0"/>
    <w:rsid w:val="00897A5E"/>
    <w:rsid w:val="008A08C4"/>
    <w:rsid w:val="008A0BA2"/>
    <w:rsid w:val="008A21AD"/>
    <w:rsid w:val="008A2C27"/>
    <w:rsid w:val="008A2F3B"/>
    <w:rsid w:val="008A47FA"/>
    <w:rsid w:val="008B030A"/>
    <w:rsid w:val="008B105A"/>
    <w:rsid w:val="008B3BAB"/>
    <w:rsid w:val="008B3BDF"/>
    <w:rsid w:val="008B419E"/>
    <w:rsid w:val="008B4CD4"/>
    <w:rsid w:val="008B6343"/>
    <w:rsid w:val="008B662F"/>
    <w:rsid w:val="008C19B7"/>
    <w:rsid w:val="008C3C45"/>
    <w:rsid w:val="008C3EDF"/>
    <w:rsid w:val="008D122B"/>
    <w:rsid w:val="008D1350"/>
    <w:rsid w:val="008D285D"/>
    <w:rsid w:val="008D4F5F"/>
    <w:rsid w:val="008D513D"/>
    <w:rsid w:val="008D622E"/>
    <w:rsid w:val="008D79EC"/>
    <w:rsid w:val="008E1093"/>
    <w:rsid w:val="008E385F"/>
    <w:rsid w:val="008F2452"/>
    <w:rsid w:val="008F396D"/>
    <w:rsid w:val="008F4D13"/>
    <w:rsid w:val="0090063A"/>
    <w:rsid w:val="00901402"/>
    <w:rsid w:val="00901BA3"/>
    <w:rsid w:val="00904663"/>
    <w:rsid w:val="009057F6"/>
    <w:rsid w:val="00906F61"/>
    <w:rsid w:val="00910AFF"/>
    <w:rsid w:val="00910BD0"/>
    <w:rsid w:val="00911440"/>
    <w:rsid w:val="00911CBD"/>
    <w:rsid w:val="00912067"/>
    <w:rsid w:val="009143FF"/>
    <w:rsid w:val="00915EF0"/>
    <w:rsid w:val="00916B40"/>
    <w:rsid w:val="00920B8A"/>
    <w:rsid w:val="0092114D"/>
    <w:rsid w:val="00921635"/>
    <w:rsid w:val="00925D58"/>
    <w:rsid w:val="00931C79"/>
    <w:rsid w:val="009346EC"/>
    <w:rsid w:val="00935DAD"/>
    <w:rsid w:val="00936D72"/>
    <w:rsid w:val="00937664"/>
    <w:rsid w:val="00941582"/>
    <w:rsid w:val="009424E7"/>
    <w:rsid w:val="00947045"/>
    <w:rsid w:val="00947449"/>
    <w:rsid w:val="009477DE"/>
    <w:rsid w:val="00953C19"/>
    <w:rsid w:val="00953FAA"/>
    <w:rsid w:val="009545D4"/>
    <w:rsid w:val="00957A29"/>
    <w:rsid w:val="0096006C"/>
    <w:rsid w:val="0096068B"/>
    <w:rsid w:val="0096073E"/>
    <w:rsid w:val="00961B87"/>
    <w:rsid w:val="00963659"/>
    <w:rsid w:val="00964473"/>
    <w:rsid w:val="00966C97"/>
    <w:rsid w:val="0096782C"/>
    <w:rsid w:val="009743CF"/>
    <w:rsid w:val="00975FA6"/>
    <w:rsid w:val="00976B9C"/>
    <w:rsid w:val="009816B4"/>
    <w:rsid w:val="00981E4D"/>
    <w:rsid w:val="009827A8"/>
    <w:rsid w:val="00982F63"/>
    <w:rsid w:val="009857EA"/>
    <w:rsid w:val="00985FD2"/>
    <w:rsid w:val="009872AD"/>
    <w:rsid w:val="009933C8"/>
    <w:rsid w:val="00993E67"/>
    <w:rsid w:val="00996DE9"/>
    <w:rsid w:val="00997DE2"/>
    <w:rsid w:val="00997F99"/>
    <w:rsid w:val="009A0423"/>
    <w:rsid w:val="009A6199"/>
    <w:rsid w:val="009B0134"/>
    <w:rsid w:val="009B1326"/>
    <w:rsid w:val="009B1706"/>
    <w:rsid w:val="009B3B72"/>
    <w:rsid w:val="009B3E41"/>
    <w:rsid w:val="009B3F29"/>
    <w:rsid w:val="009B7554"/>
    <w:rsid w:val="009B75A6"/>
    <w:rsid w:val="009B7CE1"/>
    <w:rsid w:val="009C0AF6"/>
    <w:rsid w:val="009C1D38"/>
    <w:rsid w:val="009C1DE0"/>
    <w:rsid w:val="009C20AF"/>
    <w:rsid w:val="009C236A"/>
    <w:rsid w:val="009C6BD8"/>
    <w:rsid w:val="009C7041"/>
    <w:rsid w:val="009C7FA5"/>
    <w:rsid w:val="009D131A"/>
    <w:rsid w:val="009D198A"/>
    <w:rsid w:val="009D5610"/>
    <w:rsid w:val="009D6469"/>
    <w:rsid w:val="009D7736"/>
    <w:rsid w:val="009E1664"/>
    <w:rsid w:val="009E18E7"/>
    <w:rsid w:val="009E2387"/>
    <w:rsid w:val="009E258B"/>
    <w:rsid w:val="009E2DB2"/>
    <w:rsid w:val="009E4600"/>
    <w:rsid w:val="009E46E5"/>
    <w:rsid w:val="009E6F9B"/>
    <w:rsid w:val="009E7888"/>
    <w:rsid w:val="009F0887"/>
    <w:rsid w:val="009F4660"/>
    <w:rsid w:val="009F785C"/>
    <w:rsid w:val="00A008A5"/>
    <w:rsid w:val="00A00A49"/>
    <w:rsid w:val="00A02E0B"/>
    <w:rsid w:val="00A03CF9"/>
    <w:rsid w:val="00A057F6"/>
    <w:rsid w:val="00A06D0C"/>
    <w:rsid w:val="00A0714E"/>
    <w:rsid w:val="00A100A2"/>
    <w:rsid w:val="00A10780"/>
    <w:rsid w:val="00A1103E"/>
    <w:rsid w:val="00A12E92"/>
    <w:rsid w:val="00A1350D"/>
    <w:rsid w:val="00A13780"/>
    <w:rsid w:val="00A1441D"/>
    <w:rsid w:val="00A14A39"/>
    <w:rsid w:val="00A14E6C"/>
    <w:rsid w:val="00A1529A"/>
    <w:rsid w:val="00A15F10"/>
    <w:rsid w:val="00A162C2"/>
    <w:rsid w:val="00A169B1"/>
    <w:rsid w:val="00A23E1F"/>
    <w:rsid w:val="00A27A3E"/>
    <w:rsid w:val="00A3020E"/>
    <w:rsid w:val="00A328CC"/>
    <w:rsid w:val="00A3512F"/>
    <w:rsid w:val="00A36069"/>
    <w:rsid w:val="00A37368"/>
    <w:rsid w:val="00A37996"/>
    <w:rsid w:val="00A4021A"/>
    <w:rsid w:val="00A40B88"/>
    <w:rsid w:val="00A40C54"/>
    <w:rsid w:val="00A43663"/>
    <w:rsid w:val="00A43CAB"/>
    <w:rsid w:val="00A44DEE"/>
    <w:rsid w:val="00A46CEF"/>
    <w:rsid w:val="00A506DE"/>
    <w:rsid w:val="00A532D9"/>
    <w:rsid w:val="00A53D2E"/>
    <w:rsid w:val="00A54879"/>
    <w:rsid w:val="00A60D60"/>
    <w:rsid w:val="00A6290D"/>
    <w:rsid w:val="00A64041"/>
    <w:rsid w:val="00A65CE8"/>
    <w:rsid w:val="00A65ED4"/>
    <w:rsid w:val="00A675F9"/>
    <w:rsid w:val="00A71263"/>
    <w:rsid w:val="00A713A8"/>
    <w:rsid w:val="00A76697"/>
    <w:rsid w:val="00A801EC"/>
    <w:rsid w:val="00A81DCF"/>
    <w:rsid w:val="00A830B8"/>
    <w:rsid w:val="00A84FA4"/>
    <w:rsid w:val="00A86F77"/>
    <w:rsid w:val="00A879F2"/>
    <w:rsid w:val="00A902CE"/>
    <w:rsid w:val="00A91213"/>
    <w:rsid w:val="00A94A24"/>
    <w:rsid w:val="00A952EB"/>
    <w:rsid w:val="00A96346"/>
    <w:rsid w:val="00A96B69"/>
    <w:rsid w:val="00AA068B"/>
    <w:rsid w:val="00AA1DD7"/>
    <w:rsid w:val="00AA2C5F"/>
    <w:rsid w:val="00AA316C"/>
    <w:rsid w:val="00AA3826"/>
    <w:rsid w:val="00AA5757"/>
    <w:rsid w:val="00AA5A8D"/>
    <w:rsid w:val="00AA60DE"/>
    <w:rsid w:val="00AA6493"/>
    <w:rsid w:val="00AA6F08"/>
    <w:rsid w:val="00AA7885"/>
    <w:rsid w:val="00AA7F00"/>
    <w:rsid w:val="00AB02D5"/>
    <w:rsid w:val="00AB0C86"/>
    <w:rsid w:val="00AB2623"/>
    <w:rsid w:val="00AB36B7"/>
    <w:rsid w:val="00AB39CF"/>
    <w:rsid w:val="00AB4493"/>
    <w:rsid w:val="00AB6A1F"/>
    <w:rsid w:val="00AC07B9"/>
    <w:rsid w:val="00AC277C"/>
    <w:rsid w:val="00AC2EA1"/>
    <w:rsid w:val="00AC339E"/>
    <w:rsid w:val="00AC633E"/>
    <w:rsid w:val="00AC6437"/>
    <w:rsid w:val="00AC74F4"/>
    <w:rsid w:val="00AC797A"/>
    <w:rsid w:val="00AD1446"/>
    <w:rsid w:val="00AD1903"/>
    <w:rsid w:val="00AD2F3F"/>
    <w:rsid w:val="00AD313B"/>
    <w:rsid w:val="00AD60B2"/>
    <w:rsid w:val="00AE087B"/>
    <w:rsid w:val="00AE18B2"/>
    <w:rsid w:val="00AE35B3"/>
    <w:rsid w:val="00AE4673"/>
    <w:rsid w:val="00AE4AA8"/>
    <w:rsid w:val="00AE64D7"/>
    <w:rsid w:val="00AE6BFA"/>
    <w:rsid w:val="00AF2A01"/>
    <w:rsid w:val="00AF31AA"/>
    <w:rsid w:val="00AF4F00"/>
    <w:rsid w:val="00AF51FA"/>
    <w:rsid w:val="00AF53C3"/>
    <w:rsid w:val="00AF5ACE"/>
    <w:rsid w:val="00AF77CC"/>
    <w:rsid w:val="00AF7A0B"/>
    <w:rsid w:val="00B02C70"/>
    <w:rsid w:val="00B03066"/>
    <w:rsid w:val="00B03745"/>
    <w:rsid w:val="00B04183"/>
    <w:rsid w:val="00B045DB"/>
    <w:rsid w:val="00B04A70"/>
    <w:rsid w:val="00B0510C"/>
    <w:rsid w:val="00B051EF"/>
    <w:rsid w:val="00B10D18"/>
    <w:rsid w:val="00B13946"/>
    <w:rsid w:val="00B17990"/>
    <w:rsid w:val="00B21D46"/>
    <w:rsid w:val="00B22645"/>
    <w:rsid w:val="00B246DA"/>
    <w:rsid w:val="00B24994"/>
    <w:rsid w:val="00B2539A"/>
    <w:rsid w:val="00B26114"/>
    <w:rsid w:val="00B26950"/>
    <w:rsid w:val="00B308D6"/>
    <w:rsid w:val="00B30D91"/>
    <w:rsid w:val="00B314AD"/>
    <w:rsid w:val="00B318E6"/>
    <w:rsid w:val="00B33537"/>
    <w:rsid w:val="00B34282"/>
    <w:rsid w:val="00B355FE"/>
    <w:rsid w:val="00B3619F"/>
    <w:rsid w:val="00B3734C"/>
    <w:rsid w:val="00B37B7E"/>
    <w:rsid w:val="00B43FE9"/>
    <w:rsid w:val="00B450F8"/>
    <w:rsid w:val="00B4588D"/>
    <w:rsid w:val="00B45A92"/>
    <w:rsid w:val="00B45D99"/>
    <w:rsid w:val="00B47205"/>
    <w:rsid w:val="00B47B35"/>
    <w:rsid w:val="00B47C41"/>
    <w:rsid w:val="00B53A15"/>
    <w:rsid w:val="00B55B3A"/>
    <w:rsid w:val="00B61D9F"/>
    <w:rsid w:val="00B62952"/>
    <w:rsid w:val="00B6573D"/>
    <w:rsid w:val="00B6637A"/>
    <w:rsid w:val="00B701A5"/>
    <w:rsid w:val="00B7133D"/>
    <w:rsid w:val="00B73A5A"/>
    <w:rsid w:val="00B81EA6"/>
    <w:rsid w:val="00B823B5"/>
    <w:rsid w:val="00B85646"/>
    <w:rsid w:val="00B86739"/>
    <w:rsid w:val="00B878D4"/>
    <w:rsid w:val="00B91D45"/>
    <w:rsid w:val="00B91E31"/>
    <w:rsid w:val="00B92A3B"/>
    <w:rsid w:val="00B92FA8"/>
    <w:rsid w:val="00B94115"/>
    <w:rsid w:val="00B96649"/>
    <w:rsid w:val="00B96F7B"/>
    <w:rsid w:val="00B97F1B"/>
    <w:rsid w:val="00BA0A14"/>
    <w:rsid w:val="00BA24B0"/>
    <w:rsid w:val="00BA2DF4"/>
    <w:rsid w:val="00BA4CD8"/>
    <w:rsid w:val="00BA5C55"/>
    <w:rsid w:val="00BA60DC"/>
    <w:rsid w:val="00BA7574"/>
    <w:rsid w:val="00BB3644"/>
    <w:rsid w:val="00BB563A"/>
    <w:rsid w:val="00BB71E5"/>
    <w:rsid w:val="00BC2D56"/>
    <w:rsid w:val="00BC39C5"/>
    <w:rsid w:val="00BC459E"/>
    <w:rsid w:val="00BD0499"/>
    <w:rsid w:val="00BD05E6"/>
    <w:rsid w:val="00BD1374"/>
    <w:rsid w:val="00BD312D"/>
    <w:rsid w:val="00BD3607"/>
    <w:rsid w:val="00BD4254"/>
    <w:rsid w:val="00BD59EA"/>
    <w:rsid w:val="00BD71E3"/>
    <w:rsid w:val="00BE0528"/>
    <w:rsid w:val="00BE1D6B"/>
    <w:rsid w:val="00BE343B"/>
    <w:rsid w:val="00BE4B47"/>
    <w:rsid w:val="00BE4BB7"/>
    <w:rsid w:val="00BE725C"/>
    <w:rsid w:val="00BF1DD7"/>
    <w:rsid w:val="00BF1E91"/>
    <w:rsid w:val="00BF4E0E"/>
    <w:rsid w:val="00BF4FB3"/>
    <w:rsid w:val="00BF51B9"/>
    <w:rsid w:val="00BF648A"/>
    <w:rsid w:val="00BF6A90"/>
    <w:rsid w:val="00C00498"/>
    <w:rsid w:val="00C01800"/>
    <w:rsid w:val="00C02C14"/>
    <w:rsid w:val="00C02E09"/>
    <w:rsid w:val="00C04C2B"/>
    <w:rsid w:val="00C0518F"/>
    <w:rsid w:val="00C059E9"/>
    <w:rsid w:val="00C05F62"/>
    <w:rsid w:val="00C07531"/>
    <w:rsid w:val="00C07C34"/>
    <w:rsid w:val="00C114C1"/>
    <w:rsid w:val="00C11B79"/>
    <w:rsid w:val="00C11E2B"/>
    <w:rsid w:val="00C1369F"/>
    <w:rsid w:val="00C14E3B"/>
    <w:rsid w:val="00C15173"/>
    <w:rsid w:val="00C16959"/>
    <w:rsid w:val="00C16A0D"/>
    <w:rsid w:val="00C16E52"/>
    <w:rsid w:val="00C17592"/>
    <w:rsid w:val="00C21884"/>
    <w:rsid w:val="00C22EDD"/>
    <w:rsid w:val="00C2327E"/>
    <w:rsid w:val="00C2350E"/>
    <w:rsid w:val="00C237B5"/>
    <w:rsid w:val="00C23D89"/>
    <w:rsid w:val="00C2422E"/>
    <w:rsid w:val="00C243E6"/>
    <w:rsid w:val="00C25F6B"/>
    <w:rsid w:val="00C26C7C"/>
    <w:rsid w:val="00C3051F"/>
    <w:rsid w:val="00C308C5"/>
    <w:rsid w:val="00C31F2F"/>
    <w:rsid w:val="00C33335"/>
    <w:rsid w:val="00C33B73"/>
    <w:rsid w:val="00C344C5"/>
    <w:rsid w:val="00C34EC8"/>
    <w:rsid w:val="00C40602"/>
    <w:rsid w:val="00C40626"/>
    <w:rsid w:val="00C40945"/>
    <w:rsid w:val="00C40C20"/>
    <w:rsid w:val="00C411CA"/>
    <w:rsid w:val="00C41BD6"/>
    <w:rsid w:val="00C4427A"/>
    <w:rsid w:val="00C45D6D"/>
    <w:rsid w:val="00C464E8"/>
    <w:rsid w:val="00C46CCA"/>
    <w:rsid w:val="00C471CC"/>
    <w:rsid w:val="00C50872"/>
    <w:rsid w:val="00C509DA"/>
    <w:rsid w:val="00C5442A"/>
    <w:rsid w:val="00C61A47"/>
    <w:rsid w:val="00C61D49"/>
    <w:rsid w:val="00C6202C"/>
    <w:rsid w:val="00C631B9"/>
    <w:rsid w:val="00C632D2"/>
    <w:rsid w:val="00C6548E"/>
    <w:rsid w:val="00C7010E"/>
    <w:rsid w:val="00C727DA"/>
    <w:rsid w:val="00C72BE3"/>
    <w:rsid w:val="00C73ACF"/>
    <w:rsid w:val="00C7529E"/>
    <w:rsid w:val="00C752E2"/>
    <w:rsid w:val="00C767D1"/>
    <w:rsid w:val="00C7738B"/>
    <w:rsid w:val="00C77808"/>
    <w:rsid w:val="00C77C3D"/>
    <w:rsid w:val="00C805A0"/>
    <w:rsid w:val="00C80ABA"/>
    <w:rsid w:val="00C815EA"/>
    <w:rsid w:val="00C821AB"/>
    <w:rsid w:val="00C82799"/>
    <w:rsid w:val="00C83261"/>
    <w:rsid w:val="00C84007"/>
    <w:rsid w:val="00C92ACD"/>
    <w:rsid w:val="00C931FE"/>
    <w:rsid w:val="00C93ED6"/>
    <w:rsid w:val="00C94B33"/>
    <w:rsid w:val="00C94E57"/>
    <w:rsid w:val="00C97820"/>
    <w:rsid w:val="00C97ACA"/>
    <w:rsid w:val="00CA01B6"/>
    <w:rsid w:val="00CA25A5"/>
    <w:rsid w:val="00CA4367"/>
    <w:rsid w:val="00CA4852"/>
    <w:rsid w:val="00CA5A95"/>
    <w:rsid w:val="00CA6C32"/>
    <w:rsid w:val="00CA7EC6"/>
    <w:rsid w:val="00CB072B"/>
    <w:rsid w:val="00CB0742"/>
    <w:rsid w:val="00CB3920"/>
    <w:rsid w:val="00CB409C"/>
    <w:rsid w:val="00CB627F"/>
    <w:rsid w:val="00CB629D"/>
    <w:rsid w:val="00CB6316"/>
    <w:rsid w:val="00CB6E18"/>
    <w:rsid w:val="00CB7F3F"/>
    <w:rsid w:val="00CC3203"/>
    <w:rsid w:val="00CC4064"/>
    <w:rsid w:val="00CC4885"/>
    <w:rsid w:val="00CC4BFC"/>
    <w:rsid w:val="00CC6189"/>
    <w:rsid w:val="00CC6938"/>
    <w:rsid w:val="00CC7323"/>
    <w:rsid w:val="00CC784C"/>
    <w:rsid w:val="00CD2A12"/>
    <w:rsid w:val="00CD5878"/>
    <w:rsid w:val="00CD5F66"/>
    <w:rsid w:val="00CD73C3"/>
    <w:rsid w:val="00CD7F7F"/>
    <w:rsid w:val="00CE0BCC"/>
    <w:rsid w:val="00CE1534"/>
    <w:rsid w:val="00CE3643"/>
    <w:rsid w:val="00CE3F35"/>
    <w:rsid w:val="00CE494B"/>
    <w:rsid w:val="00CE5AD4"/>
    <w:rsid w:val="00CE6E03"/>
    <w:rsid w:val="00CE7743"/>
    <w:rsid w:val="00CE7DDA"/>
    <w:rsid w:val="00CF345C"/>
    <w:rsid w:val="00CF34D2"/>
    <w:rsid w:val="00CF34D3"/>
    <w:rsid w:val="00CF4C06"/>
    <w:rsid w:val="00CF5880"/>
    <w:rsid w:val="00CF6E68"/>
    <w:rsid w:val="00CF6FA7"/>
    <w:rsid w:val="00D00780"/>
    <w:rsid w:val="00D012D6"/>
    <w:rsid w:val="00D03358"/>
    <w:rsid w:val="00D0398D"/>
    <w:rsid w:val="00D03BD2"/>
    <w:rsid w:val="00D03FA6"/>
    <w:rsid w:val="00D06308"/>
    <w:rsid w:val="00D07E5C"/>
    <w:rsid w:val="00D11EDD"/>
    <w:rsid w:val="00D13709"/>
    <w:rsid w:val="00D14DA4"/>
    <w:rsid w:val="00D15DEA"/>
    <w:rsid w:val="00D15FA1"/>
    <w:rsid w:val="00D17473"/>
    <w:rsid w:val="00D21F31"/>
    <w:rsid w:val="00D244CF"/>
    <w:rsid w:val="00D25203"/>
    <w:rsid w:val="00D26281"/>
    <w:rsid w:val="00D26747"/>
    <w:rsid w:val="00D30EDD"/>
    <w:rsid w:val="00D31404"/>
    <w:rsid w:val="00D33438"/>
    <w:rsid w:val="00D347A6"/>
    <w:rsid w:val="00D34F85"/>
    <w:rsid w:val="00D357D1"/>
    <w:rsid w:val="00D35F8E"/>
    <w:rsid w:val="00D36642"/>
    <w:rsid w:val="00D3784A"/>
    <w:rsid w:val="00D43DE5"/>
    <w:rsid w:val="00D44F22"/>
    <w:rsid w:val="00D45EAB"/>
    <w:rsid w:val="00D471B6"/>
    <w:rsid w:val="00D5257C"/>
    <w:rsid w:val="00D53295"/>
    <w:rsid w:val="00D60231"/>
    <w:rsid w:val="00D62AAA"/>
    <w:rsid w:val="00D639FF"/>
    <w:rsid w:val="00D654C9"/>
    <w:rsid w:val="00D657E8"/>
    <w:rsid w:val="00D67AB6"/>
    <w:rsid w:val="00D7018D"/>
    <w:rsid w:val="00D72086"/>
    <w:rsid w:val="00D72A06"/>
    <w:rsid w:val="00D732B2"/>
    <w:rsid w:val="00D73F03"/>
    <w:rsid w:val="00D7569B"/>
    <w:rsid w:val="00D76390"/>
    <w:rsid w:val="00D76BE3"/>
    <w:rsid w:val="00D81A8E"/>
    <w:rsid w:val="00D837C0"/>
    <w:rsid w:val="00D837C7"/>
    <w:rsid w:val="00D849A9"/>
    <w:rsid w:val="00D90308"/>
    <w:rsid w:val="00D904CD"/>
    <w:rsid w:val="00D91BBF"/>
    <w:rsid w:val="00D91C31"/>
    <w:rsid w:val="00D91E59"/>
    <w:rsid w:val="00D9545E"/>
    <w:rsid w:val="00D95694"/>
    <w:rsid w:val="00D961D1"/>
    <w:rsid w:val="00DA2D57"/>
    <w:rsid w:val="00DA46A3"/>
    <w:rsid w:val="00DA6C2B"/>
    <w:rsid w:val="00DB21BD"/>
    <w:rsid w:val="00DB24D7"/>
    <w:rsid w:val="00DB30C9"/>
    <w:rsid w:val="00DB3DF5"/>
    <w:rsid w:val="00DB6436"/>
    <w:rsid w:val="00DB6673"/>
    <w:rsid w:val="00DB7614"/>
    <w:rsid w:val="00DC1900"/>
    <w:rsid w:val="00DC1E34"/>
    <w:rsid w:val="00DC2524"/>
    <w:rsid w:val="00DC7F33"/>
    <w:rsid w:val="00DD084E"/>
    <w:rsid w:val="00DD3808"/>
    <w:rsid w:val="00DD42A9"/>
    <w:rsid w:val="00DD5105"/>
    <w:rsid w:val="00DD62BC"/>
    <w:rsid w:val="00DE1BAD"/>
    <w:rsid w:val="00DE2725"/>
    <w:rsid w:val="00DE448C"/>
    <w:rsid w:val="00DE4DDC"/>
    <w:rsid w:val="00DE6347"/>
    <w:rsid w:val="00DE75EB"/>
    <w:rsid w:val="00DF2EDC"/>
    <w:rsid w:val="00DF2F91"/>
    <w:rsid w:val="00DF50C2"/>
    <w:rsid w:val="00DF581B"/>
    <w:rsid w:val="00DF5F28"/>
    <w:rsid w:val="00DF722F"/>
    <w:rsid w:val="00E00C21"/>
    <w:rsid w:val="00E02B60"/>
    <w:rsid w:val="00E0309B"/>
    <w:rsid w:val="00E03784"/>
    <w:rsid w:val="00E05C6C"/>
    <w:rsid w:val="00E07050"/>
    <w:rsid w:val="00E072F3"/>
    <w:rsid w:val="00E10640"/>
    <w:rsid w:val="00E10B2A"/>
    <w:rsid w:val="00E11390"/>
    <w:rsid w:val="00E12D5F"/>
    <w:rsid w:val="00E13D2F"/>
    <w:rsid w:val="00E1457E"/>
    <w:rsid w:val="00E14E2A"/>
    <w:rsid w:val="00E1550B"/>
    <w:rsid w:val="00E15D95"/>
    <w:rsid w:val="00E16602"/>
    <w:rsid w:val="00E17198"/>
    <w:rsid w:val="00E2306F"/>
    <w:rsid w:val="00E24420"/>
    <w:rsid w:val="00E2688F"/>
    <w:rsid w:val="00E27030"/>
    <w:rsid w:val="00E27D66"/>
    <w:rsid w:val="00E3203A"/>
    <w:rsid w:val="00E328F6"/>
    <w:rsid w:val="00E33F0D"/>
    <w:rsid w:val="00E34164"/>
    <w:rsid w:val="00E35522"/>
    <w:rsid w:val="00E41A94"/>
    <w:rsid w:val="00E425B6"/>
    <w:rsid w:val="00E44D54"/>
    <w:rsid w:val="00E4578D"/>
    <w:rsid w:val="00E47ED5"/>
    <w:rsid w:val="00E511F8"/>
    <w:rsid w:val="00E512D8"/>
    <w:rsid w:val="00E517AF"/>
    <w:rsid w:val="00E51AEF"/>
    <w:rsid w:val="00E534F1"/>
    <w:rsid w:val="00E54A78"/>
    <w:rsid w:val="00E562C7"/>
    <w:rsid w:val="00E57057"/>
    <w:rsid w:val="00E57BD6"/>
    <w:rsid w:val="00E6035A"/>
    <w:rsid w:val="00E6057D"/>
    <w:rsid w:val="00E61D8D"/>
    <w:rsid w:val="00E650AE"/>
    <w:rsid w:val="00E65B54"/>
    <w:rsid w:val="00E65E65"/>
    <w:rsid w:val="00E66607"/>
    <w:rsid w:val="00E67A6C"/>
    <w:rsid w:val="00E70B0E"/>
    <w:rsid w:val="00E713EE"/>
    <w:rsid w:val="00E714E6"/>
    <w:rsid w:val="00E7213E"/>
    <w:rsid w:val="00E72CC8"/>
    <w:rsid w:val="00E739EC"/>
    <w:rsid w:val="00E76DFA"/>
    <w:rsid w:val="00E82CC3"/>
    <w:rsid w:val="00E83C3B"/>
    <w:rsid w:val="00E855B9"/>
    <w:rsid w:val="00E85988"/>
    <w:rsid w:val="00E8720F"/>
    <w:rsid w:val="00E90152"/>
    <w:rsid w:val="00E90683"/>
    <w:rsid w:val="00E91194"/>
    <w:rsid w:val="00E9249A"/>
    <w:rsid w:val="00E966D5"/>
    <w:rsid w:val="00EA0CF0"/>
    <w:rsid w:val="00EA1070"/>
    <w:rsid w:val="00EA15E6"/>
    <w:rsid w:val="00EA3E16"/>
    <w:rsid w:val="00EA43CD"/>
    <w:rsid w:val="00EA543D"/>
    <w:rsid w:val="00EB4066"/>
    <w:rsid w:val="00EB5814"/>
    <w:rsid w:val="00EB5ABF"/>
    <w:rsid w:val="00EC0D1C"/>
    <w:rsid w:val="00EC1AA0"/>
    <w:rsid w:val="00EC2ECB"/>
    <w:rsid w:val="00EC5923"/>
    <w:rsid w:val="00EC5E71"/>
    <w:rsid w:val="00EC6FFB"/>
    <w:rsid w:val="00EC7D82"/>
    <w:rsid w:val="00ED046E"/>
    <w:rsid w:val="00ED137D"/>
    <w:rsid w:val="00ED1744"/>
    <w:rsid w:val="00ED1819"/>
    <w:rsid w:val="00ED2617"/>
    <w:rsid w:val="00ED2E74"/>
    <w:rsid w:val="00ED5292"/>
    <w:rsid w:val="00ED688B"/>
    <w:rsid w:val="00ED6EB6"/>
    <w:rsid w:val="00EE0AD1"/>
    <w:rsid w:val="00EE0F5D"/>
    <w:rsid w:val="00EE11CB"/>
    <w:rsid w:val="00EE2279"/>
    <w:rsid w:val="00EE3499"/>
    <w:rsid w:val="00EE5A25"/>
    <w:rsid w:val="00EE60AC"/>
    <w:rsid w:val="00EE7F95"/>
    <w:rsid w:val="00EF0492"/>
    <w:rsid w:val="00EF1A6F"/>
    <w:rsid w:val="00EF2909"/>
    <w:rsid w:val="00EF463C"/>
    <w:rsid w:val="00EF4F3F"/>
    <w:rsid w:val="00EF5286"/>
    <w:rsid w:val="00EF5AFB"/>
    <w:rsid w:val="00EF613F"/>
    <w:rsid w:val="00EF79F5"/>
    <w:rsid w:val="00F01256"/>
    <w:rsid w:val="00F057AB"/>
    <w:rsid w:val="00F0590A"/>
    <w:rsid w:val="00F05C74"/>
    <w:rsid w:val="00F065E2"/>
    <w:rsid w:val="00F07452"/>
    <w:rsid w:val="00F10D6C"/>
    <w:rsid w:val="00F12451"/>
    <w:rsid w:val="00F129E7"/>
    <w:rsid w:val="00F13BC3"/>
    <w:rsid w:val="00F14839"/>
    <w:rsid w:val="00F14CCE"/>
    <w:rsid w:val="00F14EAA"/>
    <w:rsid w:val="00F163B7"/>
    <w:rsid w:val="00F1760D"/>
    <w:rsid w:val="00F21274"/>
    <w:rsid w:val="00F21AED"/>
    <w:rsid w:val="00F23621"/>
    <w:rsid w:val="00F23F51"/>
    <w:rsid w:val="00F24397"/>
    <w:rsid w:val="00F25118"/>
    <w:rsid w:val="00F2581F"/>
    <w:rsid w:val="00F26AEC"/>
    <w:rsid w:val="00F27244"/>
    <w:rsid w:val="00F27720"/>
    <w:rsid w:val="00F27F93"/>
    <w:rsid w:val="00F318DF"/>
    <w:rsid w:val="00F33402"/>
    <w:rsid w:val="00F33E42"/>
    <w:rsid w:val="00F351EA"/>
    <w:rsid w:val="00F355CF"/>
    <w:rsid w:val="00F367E1"/>
    <w:rsid w:val="00F36F44"/>
    <w:rsid w:val="00F448FD"/>
    <w:rsid w:val="00F47EEE"/>
    <w:rsid w:val="00F47F67"/>
    <w:rsid w:val="00F5090C"/>
    <w:rsid w:val="00F51ABC"/>
    <w:rsid w:val="00F52884"/>
    <w:rsid w:val="00F52AFD"/>
    <w:rsid w:val="00F53A01"/>
    <w:rsid w:val="00F61745"/>
    <w:rsid w:val="00F62D9F"/>
    <w:rsid w:val="00F63BD4"/>
    <w:rsid w:val="00F70C47"/>
    <w:rsid w:val="00F72429"/>
    <w:rsid w:val="00F74AAB"/>
    <w:rsid w:val="00F81A28"/>
    <w:rsid w:val="00F85E8D"/>
    <w:rsid w:val="00F861B5"/>
    <w:rsid w:val="00F86AB5"/>
    <w:rsid w:val="00F8743C"/>
    <w:rsid w:val="00F92C9E"/>
    <w:rsid w:val="00F96301"/>
    <w:rsid w:val="00F97561"/>
    <w:rsid w:val="00F9759A"/>
    <w:rsid w:val="00FA236D"/>
    <w:rsid w:val="00FA6B36"/>
    <w:rsid w:val="00FB036F"/>
    <w:rsid w:val="00FB047E"/>
    <w:rsid w:val="00FB0711"/>
    <w:rsid w:val="00FB1235"/>
    <w:rsid w:val="00FB166B"/>
    <w:rsid w:val="00FB1A3F"/>
    <w:rsid w:val="00FB22D7"/>
    <w:rsid w:val="00FB232B"/>
    <w:rsid w:val="00FB2913"/>
    <w:rsid w:val="00FB4825"/>
    <w:rsid w:val="00FB538D"/>
    <w:rsid w:val="00FB7AD3"/>
    <w:rsid w:val="00FB7E3C"/>
    <w:rsid w:val="00FC1BBB"/>
    <w:rsid w:val="00FC2DC1"/>
    <w:rsid w:val="00FC51C1"/>
    <w:rsid w:val="00FC5B4B"/>
    <w:rsid w:val="00FC5DC6"/>
    <w:rsid w:val="00FC661D"/>
    <w:rsid w:val="00FC6C83"/>
    <w:rsid w:val="00FC6F8D"/>
    <w:rsid w:val="00FC7288"/>
    <w:rsid w:val="00FD0563"/>
    <w:rsid w:val="00FD1146"/>
    <w:rsid w:val="00FD2318"/>
    <w:rsid w:val="00FD31B4"/>
    <w:rsid w:val="00FD4CF5"/>
    <w:rsid w:val="00FD4E68"/>
    <w:rsid w:val="00FD5736"/>
    <w:rsid w:val="00FD5A35"/>
    <w:rsid w:val="00FD6249"/>
    <w:rsid w:val="00FD6E85"/>
    <w:rsid w:val="00FE2E24"/>
    <w:rsid w:val="00FE75FD"/>
    <w:rsid w:val="00FE777E"/>
    <w:rsid w:val="00FF0070"/>
    <w:rsid w:val="00FF2FD5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B2D8C3"/>
  <w14:defaultImageDpi w14:val="300"/>
  <w15:docId w15:val="{D207227C-D136-4A70-91AC-8C73641D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A1805"/>
    <w:pPr>
      <w:widowControl w:val="0"/>
      <w:adjustRightInd w:val="0"/>
      <w:snapToGrid w:val="0"/>
    </w:pPr>
    <w:rPr>
      <w:rFonts w:eastAsia="標楷體"/>
      <w:kern w:val="2"/>
      <w:sz w:val="28"/>
      <w:szCs w:val="24"/>
    </w:rPr>
  </w:style>
  <w:style w:type="paragraph" w:styleId="12">
    <w:name w:val="heading 1"/>
    <w:aliases w:val="level 1,Level 1 Head,H1,heading 1,Heading apps,Heading 11,h1,Level 1 Topic Heading,h11,h12,h111,h13,h112,h121,h1111,h14,h113,DO NOT USE_h1,壹,--章名,章名,ISO標題 1,大綱,論文標題,title,Heading level 1,Numbered Section,Data Sheet Headlines,Main Title,Main Title1"/>
    <w:basedOn w:val="a4"/>
    <w:next w:val="a5"/>
    <w:link w:val="13"/>
    <w:qFormat/>
    <w:rsid w:val="00700172"/>
    <w:pPr>
      <w:keepNext/>
      <w:pageBreakBefore/>
      <w:tabs>
        <w:tab w:val="left" w:pos="728"/>
        <w:tab w:val="left" w:pos="1456"/>
      </w:tabs>
      <w:spacing w:beforeLines="100" w:before="100" w:afterLines="100" w:after="100"/>
      <w:outlineLvl w:val="0"/>
    </w:pPr>
    <w:rPr>
      <w:b/>
      <w:bCs/>
      <w:color w:val="000080"/>
      <w:kern w:val="52"/>
      <w:sz w:val="32"/>
      <w:szCs w:val="52"/>
      <w:lang w:val="x-none" w:eastAsia="x-none"/>
    </w:rPr>
  </w:style>
  <w:style w:type="paragraph" w:styleId="21">
    <w:name w:val="heading 2"/>
    <w:aliases w:val="[1.1],標題 2-(一),ISO標題 2,ISO段2,標題 2--1.1,--1.1,1.1,章標題,prob no,h2,2,Header 2,heading 2,Header2,H2-Heading 2,l2,22,heading2,H2,2nd level,B Sub/Bold,B Sub/Bold1,h2 main heading,Reset numbering,(L2),(L2)1,(L2)2,(L2)3,(L2)11,(L2)4,(L2)12,(L2)21,一、,主標題"/>
    <w:basedOn w:val="a4"/>
    <w:next w:val="22"/>
    <w:link w:val="23"/>
    <w:uiPriority w:val="9"/>
    <w:qFormat/>
    <w:rsid w:val="00C77C3D"/>
    <w:pPr>
      <w:keepNext/>
      <w:tabs>
        <w:tab w:val="left" w:pos="1134"/>
        <w:tab w:val="left" w:pos="1736"/>
      </w:tabs>
      <w:spacing w:beforeLines="100" w:before="381" w:afterLines="100" w:after="381"/>
      <w:outlineLvl w:val="1"/>
    </w:pPr>
    <w:rPr>
      <w:b/>
      <w:bCs/>
      <w:color w:val="000000"/>
      <w:szCs w:val="48"/>
    </w:rPr>
  </w:style>
  <w:style w:type="paragraph" w:styleId="31">
    <w:name w:val="heading 3"/>
    <w:aliases w:val="標題 3 字元2,標題 3 字元 字元1,標題 3 字元 字元 字元,標題 3 字元1 字元,x.x.x,ISO段3,--1.1.1.,1.1.1,小節標題,sub pro,步驟,標題111.1,Level 1 - 1,1.1.1.1,標題3,Level 3 Head,h3,123,BOD 0,1.1標題3,標題 3_1,H3,l3,3,Org Heading 1,Level 3 Topic Heading,Title3,CT,Sub-section Title,Head3,l3+toc 3"/>
    <w:basedOn w:val="a4"/>
    <w:next w:val="32"/>
    <w:link w:val="33"/>
    <w:uiPriority w:val="9"/>
    <w:qFormat/>
    <w:rsid w:val="00700172"/>
    <w:pPr>
      <w:keepNext/>
      <w:tabs>
        <w:tab w:val="left" w:pos="1400"/>
        <w:tab w:val="left" w:pos="1680"/>
        <w:tab w:val="left" w:pos="1960"/>
      </w:tabs>
      <w:spacing w:beforeLines="100" w:before="100" w:afterLines="100" w:after="100"/>
      <w:outlineLvl w:val="2"/>
    </w:pPr>
    <w:rPr>
      <w:b/>
      <w:bCs/>
      <w:color w:val="008000"/>
      <w:szCs w:val="36"/>
    </w:rPr>
  </w:style>
  <w:style w:type="paragraph" w:styleId="41">
    <w:name w:val="heading 4"/>
    <w:basedOn w:val="a4"/>
    <w:next w:val="42"/>
    <w:link w:val="43"/>
    <w:qFormat/>
    <w:rsid w:val="00700172"/>
    <w:pPr>
      <w:keepNext/>
      <w:tabs>
        <w:tab w:val="left" w:pos="1960"/>
        <w:tab w:val="left" w:pos="2240"/>
      </w:tabs>
      <w:spacing w:beforeLines="100" w:before="100" w:afterLines="100" w:after="100"/>
      <w:outlineLvl w:val="3"/>
    </w:pPr>
    <w:rPr>
      <w:color w:val="800080"/>
      <w:szCs w:val="36"/>
      <w:lang w:val="x-none" w:eastAsia="x-none"/>
    </w:rPr>
  </w:style>
  <w:style w:type="paragraph" w:styleId="51">
    <w:name w:val="heading 5"/>
    <w:aliases w:val="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"/>
    <w:basedOn w:val="a4"/>
    <w:next w:val="52"/>
    <w:link w:val="53"/>
    <w:qFormat/>
    <w:rsid w:val="00242740"/>
    <w:pPr>
      <w:keepNext/>
      <w:tabs>
        <w:tab w:val="left" w:pos="1985"/>
        <w:tab w:val="left" w:pos="2520"/>
        <w:tab w:val="left" w:pos="2800"/>
      </w:tabs>
      <w:spacing w:beforeLines="100" w:before="381" w:afterLines="100" w:after="381"/>
      <w:outlineLvl w:val="4"/>
    </w:pPr>
    <w:rPr>
      <w:bCs/>
      <w:szCs w:val="36"/>
      <w:lang w:val="x-none" w:eastAsia="x-none"/>
    </w:rPr>
  </w:style>
  <w:style w:type="paragraph" w:styleId="61">
    <w:name w:val="heading 6"/>
    <w:aliases w:val="--(1),A,ISO標題 6,標題 6 字元 字元 字元 字元 字元 字元"/>
    <w:basedOn w:val="a4"/>
    <w:next w:val="62"/>
    <w:link w:val="63"/>
    <w:qFormat/>
    <w:rsid w:val="00700172"/>
    <w:pPr>
      <w:keepNext/>
      <w:tabs>
        <w:tab w:val="left" w:pos="2380"/>
      </w:tabs>
      <w:spacing w:beforeLines="100" w:before="100" w:afterLines="100" w:after="100"/>
      <w:outlineLvl w:val="5"/>
    </w:pPr>
    <w:rPr>
      <w:color w:val="FF6600"/>
      <w:szCs w:val="36"/>
      <w:lang w:val="x-none" w:eastAsia="x-none"/>
    </w:rPr>
  </w:style>
  <w:style w:type="paragraph" w:styleId="71">
    <w:name w:val="heading 7"/>
    <w:aliases w:val="字元,--A,--(a),標題 7-(a),--a"/>
    <w:basedOn w:val="a4"/>
    <w:next w:val="72"/>
    <w:link w:val="73"/>
    <w:qFormat/>
    <w:rsid w:val="00700172"/>
    <w:pPr>
      <w:keepNext/>
      <w:tabs>
        <w:tab w:val="left" w:pos="2800"/>
      </w:tabs>
      <w:spacing w:beforeLines="100" w:before="100" w:afterLines="100" w:after="100"/>
      <w:outlineLvl w:val="6"/>
    </w:pPr>
    <w:rPr>
      <w:bCs/>
      <w:color w:val="FF00FF"/>
      <w:szCs w:val="36"/>
      <w:lang w:val="x-none" w:eastAsia="x-none"/>
    </w:rPr>
  </w:style>
  <w:style w:type="paragraph" w:styleId="8">
    <w:name w:val="heading 8"/>
    <w:aliases w:val="標題 8不使用,(a)"/>
    <w:basedOn w:val="a4"/>
    <w:next w:val="80"/>
    <w:link w:val="81"/>
    <w:qFormat/>
    <w:rsid w:val="00700172"/>
    <w:pPr>
      <w:keepNext/>
      <w:tabs>
        <w:tab w:val="left" w:pos="3360"/>
      </w:tabs>
      <w:spacing w:beforeLines="100" w:before="100" w:afterLines="100" w:after="100"/>
      <w:outlineLvl w:val="7"/>
    </w:pPr>
    <w:rPr>
      <w:color w:val="339966"/>
      <w:szCs w:val="36"/>
      <w:lang w:val="x-none" w:eastAsia="x-none"/>
    </w:rPr>
  </w:style>
  <w:style w:type="paragraph" w:styleId="9">
    <w:name w:val="heading 9"/>
    <w:aliases w:val="標題 9不使用"/>
    <w:basedOn w:val="a4"/>
    <w:next w:val="90"/>
    <w:link w:val="91"/>
    <w:qFormat/>
    <w:rsid w:val="00700172"/>
    <w:pPr>
      <w:keepNext/>
      <w:tabs>
        <w:tab w:val="left" w:pos="3780"/>
      </w:tabs>
      <w:spacing w:beforeLines="100" w:before="100" w:afterLines="100" w:after="100"/>
      <w:outlineLvl w:val="8"/>
    </w:pPr>
    <w:rPr>
      <w:color w:val="993366"/>
      <w:szCs w:val="3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caption"/>
    <w:basedOn w:val="a4"/>
    <w:next w:val="a4"/>
    <w:link w:val="aa"/>
    <w:qFormat/>
    <w:pPr>
      <w:spacing w:before="120" w:after="120"/>
    </w:pPr>
    <w:rPr>
      <w:lang w:val="x-none" w:eastAsia="x-none"/>
    </w:rPr>
  </w:style>
  <w:style w:type="paragraph" w:styleId="ab">
    <w:name w:val="Body Text"/>
    <w:basedOn w:val="a4"/>
    <w:link w:val="ac"/>
    <w:pPr>
      <w:spacing w:afterLines="50" w:after="50"/>
      <w:ind w:firstLineChars="200" w:firstLine="200"/>
      <w:jc w:val="both"/>
    </w:pPr>
  </w:style>
  <w:style w:type="character" w:styleId="ad">
    <w:name w:val="Hyperlink"/>
    <w:uiPriority w:val="99"/>
    <w:rPr>
      <w:color w:val="0000FF"/>
      <w:u w:val="single"/>
    </w:rPr>
  </w:style>
  <w:style w:type="table" w:styleId="ae">
    <w:name w:val="Table Grid"/>
    <w:basedOn w:val="a7"/>
    <w:uiPriority w:val="59"/>
    <w:rsid w:val="00AE087B"/>
    <w:pPr>
      <w:widowControl w:val="0"/>
      <w:adjustRightInd w:val="0"/>
      <w:snapToGri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4"/>
    <w:link w:val="af0"/>
    <w:uiPriority w:val="99"/>
    <w:semiHidden/>
    <w:unhideWhenUsed/>
    <w:rsid w:val="00597B7C"/>
    <w:rPr>
      <w:rFonts w:eastAsia="新細明體"/>
      <w:sz w:val="18"/>
      <w:szCs w:val="18"/>
    </w:rPr>
  </w:style>
  <w:style w:type="paragraph" w:customStyle="1" w:styleId="42">
    <w:name w:val="本文縮排 4"/>
    <w:basedOn w:val="ab"/>
    <w:pPr>
      <w:ind w:leftChars="450" w:left="450"/>
    </w:pPr>
    <w:rPr>
      <w:color w:val="800080"/>
    </w:rPr>
  </w:style>
  <w:style w:type="paragraph" w:customStyle="1" w:styleId="52">
    <w:name w:val="本文縮排 5"/>
    <w:basedOn w:val="ab"/>
    <w:pPr>
      <w:ind w:leftChars="600" w:left="600"/>
    </w:pPr>
    <w:rPr>
      <w:color w:val="0000FF"/>
    </w:rPr>
  </w:style>
  <w:style w:type="paragraph" w:customStyle="1" w:styleId="62">
    <w:name w:val="本文縮排 6"/>
    <w:basedOn w:val="ab"/>
    <w:pPr>
      <w:ind w:leftChars="750" w:left="750"/>
    </w:pPr>
    <w:rPr>
      <w:color w:val="FF6600"/>
    </w:rPr>
  </w:style>
  <w:style w:type="paragraph" w:customStyle="1" w:styleId="72">
    <w:name w:val="本文縮排 7"/>
    <w:basedOn w:val="ab"/>
    <w:pPr>
      <w:ind w:leftChars="900" w:left="900"/>
    </w:pPr>
    <w:rPr>
      <w:color w:val="FF00FF"/>
    </w:rPr>
  </w:style>
  <w:style w:type="paragraph" w:customStyle="1" w:styleId="80">
    <w:name w:val="本文縮排 8"/>
    <w:basedOn w:val="ab"/>
    <w:pPr>
      <w:ind w:leftChars="1050" w:left="1050"/>
    </w:pPr>
    <w:rPr>
      <w:color w:val="339966"/>
    </w:rPr>
  </w:style>
  <w:style w:type="paragraph" w:customStyle="1" w:styleId="90">
    <w:name w:val="本文縮排 9"/>
    <w:basedOn w:val="ab"/>
    <w:pPr>
      <w:ind w:leftChars="1200" w:left="1200"/>
    </w:pPr>
    <w:rPr>
      <w:color w:val="993366"/>
    </w:rPr>
  </w:style>
  <w:style w:type="paragraph" w:styleId="a2">
    <w:name w:val="List Number"/>
    <w:basedOn w:val="a4"/>
    <w:pPr>
      <w:numPr>
        <w:numId w:val="1"/>
      </w:numPr>
      <w:tabs>
        <w:tab w:val="left" w:pos="840"/>
        <w:tab w:val="left" w:pos="1120"/>
      </w:tabs>
      <w:spacing w:afterLines="50" w:after="50"/>
    </w:pPr>
    <w:rPr>
      <w:color w:val="000080"/>
    </w:rPr>
  </w:style>
  <w:style w:type="paragraph" w:styleId="20">
    <w:name w:val="List Number 2"/>
    <w:basedOn w:val="a4"/>
    <w:pPr>
      <w:numPr>
        <w:ilvl w:val="1"/>
        <w:numId w:val="1"/>
      </w:numPr>
      <w:tabs>
        <w:tab w:val="left" w:pos="1260"/>
        <w:tab w:val="left" w:pos="1540"/>
      </w:tabs>
      <w:spacing w:afterLines="50" w:after="50"/>
    </w:pPr>
    <w:rPr>
      <w:color w:val="993300"/>
    </w:rPr>
  </w:style>
  <w:style w:type="paragraph" w:styleId="30">
    <w:name w:val="List Number 3"/>
    <w:basedOn w:val="a4"/>
    <w:pPr>
      <w:numPr>
        <w:ilvl w:val="2"/>
        <w:numId w:val="1"/>
      </w:numPr>
      <w:tabs>
        <w:tab w:val="left" w:pos="1540"/>
      </w:tabs>
      <w:spacing w:afterLines="50" w:after="50"/>
    </w:pPr>
    <w:rPr>
      <w:color w:val="008000"/>
    </w:rPr>
  </w:style>
  <w:style w:type="paragraph" w:styleId="40">
    <w:name w:val="List Number 4"/>
    <w:basedOn w:val="a4"/>
    <w:pPr>
      <w:numPr>
        <w:ilvl w:val="3"/>
        <w:numId w:val="1"/>
      </w:numPr>
      <w:tabs>
        <w:tab w:val="left" w:pos="1960"/>
      </w:tabs>
      <w:spacing w:afterLines="50" w:after="50"/>
    </w:pPr>
    <w:rPr>
      <w:color w:val="800080"/>
    </w:rPr>
  </w:style>
  <w:style w:type="paragraph" w:styleId="50">
    <w:name w:val="List Number 5"/>
    <w:basedOn w:val="a4"/>
    <w:pPr>
      <w:numPr>
        <w:ilvl w:val="4"/>
        <w:numId w:val="1"/>
      </w:numPr>
      <w:spacing w:afterLines="50" w:after="50"/>
    </w:pPr>
    <w:rPr>
      <w:color w:val="0000FF"/>
    </w:rPr>
  </w:style>
  <w:style w:type="paragraph" w:customStyle="1" w:styleId="6">
    <w:name w:val="清單號碼 6"/>
    <w:basedOn w:val="a4"/>
    <w:pPr>
      <w:numPr>
        <w:ilvl w:val="5"/>
        <w:numId w:val="1"/>
      </w:numPr>
      <w:spacing w:afterLines="50" w:after="50"/>
    </w:pPr>
    <w:rPr>
      <w:color w:val="FF6600"/>
    </w:rPr>
  </w:style>
  <w:style w:type="paragraph" w:customStyle="1" w:styleId="7">
    <w:name w:val="清單號碼 7"/>
    <w:basedOn w:val="a4"/>
    <w:pPr>
      <w:numPr>
        <w:ilvl w:val="6"/>
        <w:numId w:val="1"/>
      </w:numPr>
      <w:tabs>
        <w:tab w:val="left" w:pos="3080"/>
      </w:tabs>
      <w:spacing w:afterLines="50" w:after="50"/>
    </w:pPr>
    <w:rPr>
      <w:color w:val="FF00FF"/>
    </w:rPr>
  </w:style>
  <w:style w:type="paragraph" w:styleId="a">
    <w:name w:val="List Bullet"/>
    <w:basedOn w:val="a4"/>
    <w:pPr>
      <w:numPr>
        <w:numId w:val="2"/>
      </w:numPr>
      <w:spacing w:afterLines="50" w:after="180"/>
    </w:pPr>
    <w:rPr>
      <w:color w:val="000080"/>
    </w:rPr>
  </w:style>
  <w:style w:type="paragraph" w:styleId="2">
    <w:name w:val="List Bullet 2"/>
    <w:basedOn w:val="a4"/>
    <w:pPr>
      <w:numPr>
        <w:numId w:val="3"/>
      </w:numPr>
      <w:spacing w:afterLines="50" w:after="50"/>
    </w:pPr>
    <w:rPr>
      <w:color w:val="993300"/>
    </w:rPr>
  </w:style>
  <w:style w:type="paragraph" w:styleId="3">
    <w:name w:val="List Bullet 3"/>
    <w:basedOn w:val="a4"/>
    <w:pPr>
      <w:numPr>
        <w:numId w:val="4"/>
      </w:numPr>
      <w:spacing w:afterLines="50" w:after="50"/>
    </w:pPr>
    <w:rPr>
      <w:color w:val="008000"/>
    </w:rPr>
  </w:style>
  <w:style w:type="paragraph" w:styleId="4">
    <w:name w:val="List Bullet 4"/>
    <w:basedOn w:val="a4"/>
    <w:pPr>
      <w:numPr>
        <w:numId w:val="5"/>
      </w:numPr>
      <w:spacing w:afterLines="50" w:after="50"/>
    </w:pPr>
    <w:rPr>
      <w:color w:val="800080"/>
    </w:rPr>
  </w:style>
  <w:style w:type="paragraph" w:styleId="5">
    <w:name w:val="List Bullet 5"/>
    <w:basedOn w:val="a4"/>
    <w:pPr>
      <w:numPr>
        <w:numId w:val="6"/>
      </w:numPr>
      <w:spacing w:afterLines="50" w:after="50"/>
    </w:pPr>
    <w:rPr>
      <w:color w:val="0000FF"/>
    </w:rPr>
  </w:style>
  <w:style w:type="paragraph" w:customStyle="1" w:styleId="60">
    <w:name w:val="項目符號 6"/>
    <w:basedOn w:val="a4"/>
    <w:pPr>
      <w:numPr>
        <w:numId w:val="7"/>
      </w:numPr>
      <w:spacing w:afterLines="50" w:after="50"/>
    </w:pPr>
    <w:rPr>
      <w:color w:val="FF6600"/>
    </w:rPr>
  </w:style>
  <w:style w:type="paragraph" w:customStyle="1" w:styleId="70">
    <w:name w:val="項目符號 7"/>
    <w:basedOn w:val="a4"/>
    <w:pPr>
      <w:numPr>
        <w:numId w:val="8"/>
      </w:numPr>
      <w:spacing w:afterLines="50" w:after="50"/>
    </w:pPr>
    <w:rPr>
      <w:color w:val="FF00FF"/>
    </w:rPr>
  </w:style>
  <w:style w:type="paragraph" w:styleId="14">
    <w:name w:val="toc 1"/>
    <w:basedOn w:val="a4"/>
    <w:next w:val="a4"/>
    <w:autoRedefine/>
    <w:uiPriority w:val="39"/>
    <w:unhideWhenUsed/>
    <w:rsid w:val="006B40FE"/>
    <w:pPr>
      <w:tabs>
        <w:tab w:val="left" w:pos="567"/>
        <w:tab w:val="left" w:pos="709"/>
        <w:tab w:val="left" w:pos="851"/>
        <w:tab w:val="left" w:pos="993"/>
        <w:tab w:val="right" w:leader="dot" w:pos="9060"/>
      </w:tabs>
    </w:pPr>
  </w:style>
  <w:style w:type="paragraph" w:customStyle="1" w:styleId="-">
    <w:name w:val="標號-圖"/>
    <w:basedOn w:val="a9"/>
    <w:rsid w:val="00E0309B"/>
    <w:pPr>
      <w:numPr>
        <w:numId w:val="9"/>
      </w:numPr>
      <w:tabs>
        <w:tab w:val="left" w:pos="709"/>
      </w:tabs>
      <w:spacing w:beforeLines="50" w:before="190" w:afterLines="50" w:after="190"/>
      <w:jc w:val="center"/>
    </w:pPr>
    <w:rPr>
      <w:color w:val="666699"/>
    </w:rPr>
  </w:style>
  <w:style w:type="paragraph" w:customStyle="1" w:styleId="-0">
    <w:name w:val="標號-表"/>
    <w:basedOn w:val="a9"/>
    <w:rsid w:val="00A902CE"/>
    <w:pPr>
      <w:numPr>
        <w:numId w:val="10"/>
      </w:numPr>
      <w:tabs>
        <w:tab w:val="left" w:pos="567"/>
        <w:tab w:val="left" w:pos="709"/>
        <w:tab w:val="left" w:pos="851"/>
      </w:tabs>
      <w:spacing w:beforeLines="50" w:before="190" w:afterLines="50" w:after="190"/>
      <w:jc w:val="center"/>
    </w:pPr>
    <w:rPr>
      <w:color w:val="666699"/>
    </w:rPr>
  </w:style>
  <w:style w:type="paragraph" w:customStyle="1" w:styleId="af1">
    <w:name w:val="表本文"/>
    <w:basedOn w:val="a4"/>
    <w:link w:val="af2"/>
    <w:rPr>
      <w:color w:val="333300"/>
    </w:rPr>
  </w:style>
  <w:style w:type="paragraph" w:styleId="24">
    <w:name w:val="toc 2"/>
    <w:basedOn w:val="a4"/>
    <w:next w:val="a4"/>
    <w:autoRedefine/>
    <w:uiPriority w:val="39"/>
    <w:unhideWhenUsed/>
    <w:rsid w:val="006B40FE"/>
    <w:pPr>
      <w:tabs>
        <w:tab w:val="left" w:pos="1134"/>
        <w:tab w:val="left" w:pos="1276"/>
        <w:tab w:val="left" w:pos="1418"/>
        <w:tab w:val="left" w:pos="1560"/>
        <w:tab w:val="right" w:leader="dot" w:pos="9060"/>
      </w:tabs>
      <w:ind w:leftChars="200" w:left="560"/>
    </w:pPr>
  </w:style>
  <w:style w:type="paragraph" w:styleId="34">
    <w:name w:val="toc 3"/>
    <w:basedOn w:val="a4"/>
    <w:next w:val="a4"/>
    <w:autoRedefine/>
    <w:uiPriority w:val="39"/>
    <w:rsid w:val="002D4009"/>
    <w:pPr>
      <w:tabs>
        <w:tab w:val="left" w:pos="1683"/>
        <w:tab w:val="left" w:pos="1963"/>
        <w:tab w:val="right" w:leader="dot" w:pos="9061"/>
      </w:tabs>
      <w:ind w:leftChars="400" w:left="1120"/>
    </w:pPr>
    <w:rPr>
      <w:noProof/>
    </w:rPr>
  </w:style>
  <w:style w:type="paragraph" w:styleId="44">
    <w:name w:val="toc 4"/>
    <w:basedOn w:val="a4"/>
    <w:next w:val="a4"/>
    <w:autoRedefine/>
    <w:semiHidden/>
    <w:pPr>
      <w:ind w:leftChars="600" w:left="1440"/>
    </w:pPr>
  </w:style>
  <w:style w:type="paragraph" w:styleId="54">
    <w:name w:val="toc 5"/>
    <w:basedOn w:val="a4"/>
    <w:next w:val="a4"/>
    <w:autoRedefine/>
    <w:semiHidden/>
    <w:pPr>
      <w:ind w:leftChars="800" w:left="1920"/>
    </w:pPr>
  </w:style>
  <w:style w:type="paragraph" w:styleId="64">
    <w:name w:val="toc 6"/>
    <w:basedOn w:val="a4"/>
    <w:next w:val="a4"/>
    <w:autoRedefine/>
    <w:semiHidden/>
    <w:pPr>
      <w:ind w:leftChars="1000" w:left="2400"/>
    </w:pPr>
  </w:style>
  <w:style w:type="paragraph" w:styleId="74">
    <w:name w:val="toc 7"/>
    <w:basedOn w:val="a4"/>
    <w:next w:val="a4"/>
    <w:autoRedefine/>
    <w:semiHidden/>
    <w:pPr>
      <w:ind w:leftChars="1200" w:left="2880"/>
    </w:pPr>
  </w:style>
  <w:style w:type="paragraph" w:styleId="82">
    <w:name w:val="toc 8"/>
    <w:basedOn w:val="a4"/>
    <w:next w:val="a4"/>
    <w:autoRedefine/>
    <w:semiHidden/>
    <w:pPr>
      <w:ind w:leftChars="1400" w:left="3360"/>
    </w:pPr>
  </w:style>
  <w:style w:type="paragraph" w:styleId="92">
    <w:name w:val="toc 9"/>
    <w:basedOn w:val="a4"/>
    <w:next w:val="a4"/>
    <w:autoRedefine/>
    <w:semiHidden/>
    <w:pPr>
      <w:ind w:leftChars="1600" w:left="3840"/>
    </w:pPr>
  </w:style>
  <w:style w:type="paragraph" w:customStyle="1" w:styleId="af3">
    <w:name w:val="圖"/>
    <w:basedOn w:val="a4"/>
    <w:qFormat/>
    <w:rsid w:val="008A2F3B"/>
    <w:pPr>
      <w:jc w:val="center"/>
    </w:pPr>
  </w:style>
  <w:style w:type="paragraph" w:styleId="af4">
    <w:name w:val="header"/>
    <w:basedOn w:val="a4"/>
    <w:link w:val="af5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6">
    <w:name w:val="table of figures"/>
    <w:basedOn w:val="a4"/>
    <w:next w:val="a4"/>
    <w:uiPriority w:val="99"/>
    <w:rsid w:val="003046FA"/>
  </w:style>
  <w:style w:type="paragraph" w:styleId="af7">
    <w:name w:val="footer"/>
    <w:basedOn w:val="a4"/>
    <w:link w:val="af8"/>
    <w:uiPriority w:val="99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styleId="af9">
    <w:name w:val="page number"/>
    <w:basedOn w:val="a6"/>
  </w:style>
  <w:style w:type="paragraph" w:styleId="afa">
    <w:name w:val="Document Map"/>
    <w:basedOn w:val="a4"/>
    <w:link w:val="afb"/>
    <w:uiPriority w:val="99"/>
    <w:semiHidden/>
    <w:unhideWhenUsed/>
    <w:rsid w:val="00257CBE"/>
    <w:rPr>
      <w:rFonts w:ascii="新細明體" w:eastAsia="新細明體"/>
      <w:sz w:val="18"/>
      <w:szCs w:val="18"/>
    </w:rPr>
  </w:style>
  <w:style w:type="paragraph" w:styleId="32">
    <w:name w:val="Body Text Indent 3"/>
    <w:basedOn w:val="ab"/>
    <w:link w:val="35"/>
    <w:pPr>
      <w:ind w:leftChars="300" w:left="300"/>
    </w:pPr>
    <w:rPr>
      <w:color w:val="008000"/>
      <w:szCs w:val="16"/>
      <w:lang w:val="x-none" w:eastAsia="x-none"/>
    </w:rPr>
  </w:style>
  <w:style w:type="paragraph" w:styleId="22">
    <w:name w:val="Body Text Indent 2"/>
    <w:basedOn w:val="ab"/>
    <w:pPr>
      <w:ind w:leftChars="150" w:left="150"/>
    </w:pPr>
    <w:rPr>
      <w:color w:val="993300"/>
    </w:rPr>
  </w:style>
  <w:style w:type="paragraph" w:styleId="a5">
    <w:name w:val="Body Text Indent"/>
    <w:basedOn w:val="ab"/>
    <w:rPr>
      <w:color w:val="000080"/>
    </w:rPr>
  </w:style>
  <w:style w:type="character" w:customStyle="1" w:styleId="afb">
    <w:name w:val="文件引導模式 字元"/>
    <w:link w:val="afa"/>
    <w:uiPriority w:val="99"/>
    <w:semiHidden/>
    <w:rsid w:val="00257CBE"/>
    <w:rPr>
      <w:rFonts w:ascii="新細明體"/>
      <w:kern w:val="2"/>
      <w:sz w:val="18"/>
      <w:szCs w:val="18"/>
    </w:rPr>
  </w:style>
  <w:style w:type="character" w:customStyle="1" w:styleId="33">
    <w:name w:val="標題 3 字元"/>
    <w:aliases w:val="標題 3 字元2 字元,標題 3 字元 字元1 字元,標題 3 字元 字元 字元 字元,標題 3 字元1 字元 字元,x.x.x 字元,ISO段3 字元,--1.1.1. 字元,1.1.1 字元,小節標題 字元,sub pro 字元,步驟 字元,標題111.1 字元,Level 1 - 1 字元,1.1.1.1 字元,標題3 字元,Level 3 Head 字元,h3 字元,123 字元,BOD 0 字元,1.1標題3 字元,標題 3_1 字元,H3 字元,l3 字元,3 字元"/>
    <w:link w:val="31"/>
    <w:uiPriority w:val="9"/>
    <w:rsid w:val="00680BCD"/>
    <w:rPr>
      <w:rFonts w:eastAsia="標楷體"/>
      <w:b/>
      <w:bCs/>
      <w:color w:val="008000"/>
      <w:kern w:val="2"/>
      <w:sz w:val="28"/>
      <w:szCs w:val="36"/>
    </w:rPr>
  </w:style>
  <w:style w:type="character" w:customStyle="1" w:styleId="23">
    <w:name w:val="標題 2 字元"/>
    <w:aliases w:val="[1.1] 字元,標題 2-(一) 字元,ISO標題 2 字元,ISO段2 字元,標題 2--1.1 字元,--1.1 字元,1.1 字元,章標題 字元,prob no 字元,h2 字元,2 字元,Header 2 字元,heading 2 字元,Header2 字元,H2-Heading 2 字元,l2 字元,22 字元,heading2 字元,H2 字元,2nd level 字元,B Sub/Bold 字元,B Sub/Bold1 字元,h2 main heading 字元"/>
    <w:link w:val="21"/>
    <w:uiPriority w:val="9"/>
    <w:rsid w:val="00C77C3D"/>
    <w:rPr>
      <w:rFonts w:eastAsia="標楷體"/>
      <w:b/>
      <w:bCs/>
      <w:color w:val="000000"/>
      <w:kern w:val="2"/>
      <w:sz w:val="28"/>
      <w:szCs w:val="48"/>
    </w:rPr>
  </w:style>
  <w:style w:type="character" w:customStyle="1" w:styleId="af0">
    <w:name w:val="註解方塊文字 字元"/>
    <w:link w:val="af"/>
    <w:uiPriority w:val="99"/>
    <w:semiHidden/>
    <w:rsid w:val="00597B7C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35">
    <w:name w:val="本文縮排 3 字元"/>
    <w:link w:val="32"/>
    <w:rsid w:val="008425AA"/>
    <w:rPr>
      <w:rFonts w:eastAsia="標楷體"/>
      <w:color w:val="008000"/>
      <w:kern w:val="2"/>
      <w:sz w:val="28"/>
      <w:szCs w:val="16"/>
    </w:rPr>
  </w:style>
  <w:style w:type="character" w:customStyle="1" w:styleId="af8">
    <w:name w:val="頁尾 字元"/>
    <w:link w:val="af7"/>
    <w:uiPriority w:val="99"/>
    <w:rsid w:val="008425AA"/>
    <w:rPr>
      <w:rFonts w:eastAsia="標楷體"/>
      <w:kern w:val="2"/>
    </w:rPr>
  </w:style>
  <w:style w:type="paragraph" w:customStyle="1" w:styleId="1">
    <w:name w:val="標題1."/>
    <w:basedOn w:val="a4"/>
    <w:rsid w:val="008425AA"/>
    <w:pPr>
      <w:numPr>
        <w:numId w:val="11"/>
      </w:numPr>
      <w:adjustRightInd/>
      <w:snapToGrid/>
    </w:pPr>
    <w:rPr>
      <w:b/>
      <w:sz w:val="40"/>
      <w:szCs w:val="40"/>
    </w:rPr>
  </w:style>
  <w:style w:type="paragraph" w:customStyle="1" w:styleId="11">
    <w:name w:val="標題1.1."/>
    <w:basedOn w:val="1"/>
    <w:rsid w:val="008425AA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rsid w:val="008425AA"/>
    <w:pPr>
      <w:numPr>
        <w:ilvl w:val="2"/>
      </w:numPr>
    </w:pPr>
    <w:rPr>
      <w:sz w:val="32"/>
    </w:rPr>
  </w:style>
  <w:style w:type="paragraph" w:customStyle="1" w:styleId="afc">
    <w:name w:val="一、標題節"/>
    <w:basedOn w:val="21"/>
    <w:uiPriority w:val="11"/>
    <w:rsid w:val="008425AA"/>
    <w:pPr>
      <w:tabs>
        <w:tab w:val="clear" w:pos="1736"/>
      </w:tabs>
      <w:snapToGrid/>
      <w:spacing w:beforeLines="0" w:before="240" w:afterLines="0" w:after="120" w:line="520" w:lineRule="exact"/>
      <w:textAlignment w:val="baseline"/>
    </w:pPr>
    <w:rPr>
      <w:b w:val="0"/>
      <w:bCs w:val="0"/>
      <w:color w:val="auto"/>
      <w:kern w:val="0"/>
      <w:szCs w:val="20"/>
      <w:lang w:val="x-none" w:eastAsia="x-none"/>
    </w:rPr>
  </w:style>
  <w:style w:type="paragraph" w:customStyle="1" w:styleId="1111">
    <w:name w:val="標題1.1.1.1."/>
    <w:basedOn w:val="111"/>
    <w:rsid w:val="008425AA"/>
    <w:pPr>
      <w:numPr>
        <w:ilvl w:val="3"/>
      </w:numPr>
    </w:pPr>
    <w:rPr>
      <w:sz w:val="28"/>
    </w:rPr>
  </w:style>
  <w:style w:type="paragraph" w:styleId="afd">
    <w:name w:val="List Paragraph"/>
    <w:basedOn w:val="a4"/>
    <w:link w:val="afe"/>
    <w:uiPriority w:val="34"/>
    <w:qFormat/>
    <w:rsid w:val="008425AA"/>
    <w:pPr>
      <w:adjustRightInd/>
      <w:snapToGrid/>
      <w:ind w:leftChars="200" w:left="480"/>
    </w:pPr>
    <w:rPr>
      <w:rFonts w:ascii="Calibri" w:eastAsia="新細明體" w:hAnsi="Calibri"/>
      <w:sz w:val="24"/>
      <w:szCs w:val="22"/>
    </w:rPr>
  </w:style>
  <w:style w:type="paragraph" w:customStyle="1" w:styleId="15">
    <w:name w:val="(1)標題之內文"/>
    <w:basedOn w:val="a4"/>
    <w:link w:val="16"/>
    <w:uiPriority w:val="14"/>
    <w:qFormat/>
    <w:rsid w:val="008425AA"/>
    <w:pPr>
      <w:snapToGrid/>
      <w:spacing w:before="60" w:after="60" w:line="520" w:lineRule="exact"/>
      <w:ind w:left="1560" w:firstLine="567"/>
      <w:jc w:val="both"/>
      <w:textAlignment w:val="baseline"/>
    </w:pPr>
    <w:rPr>
      <w:kern w:val="0"/>
      <w:szCs w:val="20"/>
      <w:lang w:val="x-none" w:eastAsia="x-none"/>
    </w:rPr>
  </w:style>
  <w:style w:type="character" w:customStyle="1" w:styleId="16">
    <w:name w:val="(1)標題之內文 字元"/>
    <w:link w:val="15"/>
    <w:uiPriority w:val="14"/>
    <w:rsid w:val="008425AA"/>
    <w:rPr>
      <w:rFonts w:eastAsia="標楷體"/>
      <w:sz w:val="28"/>
      <w:lang w:val="x-none" w:eastAsia="x-none"/>
    </w:rPr>
  </w:style>
  <w:style w:type="paragraph" w:customStyle="1" w:styleId="Aff">
    <w:name w:val="A.標題"/>
    <w:basedOn w:val="a4"/>
    <w:uiPriority w:val="15"/>
    <w:rsid w:val="008425AA"/>
    <w:pPr>
      <w:snapToGrid/>
      <w:spacing w:before="60" w:after="60" w:line="520" w:lineRule="exact"/>
      <w:ind w:leftChars="649" w:left="1841" w:hangingChars="101" w:hanging="283"/>
      <w:textAlignment w:val="baseline"/>
      <w:outlineLvl w:val="5"/>
    </w:pPr>
    <w:rPr>
      <w:kern w:val="0"/>
      <w:szCs w:val="20"/>
    </w:rPr>
  </w:style>
  <w:style w:type="paragraph" w:customStyle="1" w:styleId="Aff0">
    <w:name w:val="A.標題之內文"/>
    <w:basedOn w:val="15"/>
    <w:uiPriority w:val="15"/>
    <w:rsid w:val="008425AA"/>
    <w:pPr>
      <w:ind w:left="1843"/>
    </w:pPr>
  </w:style>
  <w:style w:type="paragraph" w:customStyle="1" w:styleId="a3">
    <w:name w:val="表身靠左項目符號"/>
    <w:basedOn w:val="a4"/>
    <w:uiPriority w:val="23"/>
    <w:qFormat/>
    <w:rsid w:val="008425AA"/>
    <w:pPr>
      <w:numPr>
        <w:numId w:val="12"/>
      </w:numPr>
      <w:tabs>
        <w:tab w:val="left" w:pos="318"/>
      </w:tabs>
      <w:spacing w:line="400" w:lineRule="exact"/>
      <w:ind w:left="318" w:hanging="318"/>
      <w:jc w:val="both"/>
      <w:textAlignment w:val="baseline"/>
    </w:pPr>
    <w:rPr>
      <w:kern w:val="0"/>
      <w:szCs w:val="20"/>
    </w:rPr>
  </w:style>
  <w:style w:type="paragraph" w:customStyle="1" w:styleId="aff1">
    <w:name w:val="壹、標題(海關)"/>
    <w:basedOn w:val="a4"/>
    <w:qFormat/>
    <w:rsid w:val="008425AA"/>
    <w:pPr>
      <w:adjustRightInd/>
      <w:snapToGrid/>
      <w:spacing w:line="500" w:lineRule="exact"/>
      <w:ind w:left="560" w:hanging="574"/>
      <w:jc w:val="both"/>
    </w:pPr>
    <w:rPr>
      <w:b/>
      <w:szCs w:val="28"/>
    </w:rPr>
  </w:style>
  <w:style w:type="paragraph" w:customStyle="1" w:styleId="17">
    <w:name w:val="(1)標題(海關)"/>
    <w:basedOn w:val="a4"/>
    <w:link w:val="18"/>
    <w:rsid w:val="008425AA"/>
    <w:pPr>
      <w:adjustRightInd/>
      <w:snapToGrid/>
      <w:spacing w:before="60" w:after="60" w:line="500" w:lineRule="exact"/>
      <w:ind w:leftChars="880" w:left="2574" w:hangingChars="165" w:hanging="462"/>
      <w:jc w:val="both"/>
    </w:pPr>
    <w:rPr>
      <w:szCs w:val="20"/>
      <w:lang w:val="x-none" w:eastAsia="x-none"/>
    </w:rPr>
  </w:style>
  <w:style w:type="character" w:customStyle="1" w:styleId="18">
    <w:name w:val="(1)標題(海關) 字元"/>
    <w:link w:val="17"/>
    <w:rsid w:val="008425AA"/>
    <w:rPr>
      <w:rFonts w:eastAsia="標楷體"/>
      <w:kern w:val="2"/>
      <w:sz w:val="28"/>
      <w:lang w:val="x-none" w:eastAsia="x-none"/>
    </w:rPr>
  </w:style>
  <w:style w:type="paragraph" w:customStyle="1" w:styleId="19">
    <w:name w:val="(1)內文(海關)"/>
    <w:basedOn w:val="a4"/>
    <w:link w:val="1a"/>
    <w:rsid w:val="008425AA"/>
    <w:pPr>
      <w:adjustRightInd/>
      <w:snapToGrid/>
      <w:spacing w:before="60" w:after="60" w:line="500" w:lineRule="exact"/>
      <w:ind w:leftChars="1073" w:left="1073" w:firstLineChars="205" w:firstLine="205"/>
      <w:jc w:val="both"/>
    </w:pPr>
    <w:rPr>
      <w:szCs w:val="20"/>
      <w:lang w:val="x-none" w:eastAsia="x-none"/>
    </w:rPr>
  </w:style>
  <w:style w:type="paragraph" w:customStyle="1" w:styleId="Aff2">
    <w:name w:val="A.標題(海關)"/>
    <w:basedOn w:val="a4"/>
    <w:link w:val="Aff3"/>
    <w:rsid w:val="008425AA"/>
    <w:pPr>
      <w:adjustRightInd/>
      <w:snapToGrid/>
      <w:spacing w:before="60" w:after="60" w:line="500" w:lineRule="exact"/>
      <w:ind w:leftChars="1075" w:left="1223" w:hangingChars="148" w:hanging="148"/>
      <w:jc w:val="both"/>
    </w:pPr>
    <w:rPr>
      <w:szCs w:val="20"/>
      <w:lang w:val="x-none" w:eastAsia="x-none"/>
    </w:rPr>
  </w:style>
  <w:style w:type="character" w:customStyle="1" w:styleId="Aff3">
    <w:name w:val="A.標題(海關) 字元"/>
    <w:link w:val="Aff2"/>
    <w:rsid w:val="008425AA"/>
    <w:rPr>
      <w:rFonts w:eastAsia="標楷體"/>
      <w:kern w:val="2"/>
      <w:sz w:val="28"/>
      <w:lang w:val="x-none" w:eastAsia="x-none"/>
    </w:rPr>
  </w:style>
  <w:style w:type="character" w:customStyle="1" w:styleId="1a">
    <w:name w:val="(1)內文(海關) 字元"/>
    <w:link w:val="19"/>
    <w:rsid w:val="008425AA"/>
    <w:rPr>
      <w:rFonts w:eastAsia="標楷體"/>
      <w:kern w:val="2"/>
      <w:sz w:val="28"/>
      <w:lang w:val="x-none" w:eastAsia="x-none"/>
    </w:rPr>
  </w:style>
  <w:style w:type="paragraph" w:customStyle="1" w:styleId="aff4">
    <w:name w:val="表身靠左"/>
    <w:basedOn w:val="a4"/>
    <w:uiPriority w:val="23"/>
    <w:qFormat/>
    <w:rsid w:val="008425AA"/>
    <w:pPr>
      <w:spacing w:line="400" w:lineRule="exact"/>
      <w:jc w:val="both"/>
      <w:textAlignment w:val="baseline"/>
    </w:pPr>
    <w:rPr>
      <w:kern w:val="0"/>
      <w:szCs w:val="20"/>
    </w:rPr>
  </w:style>
  <w:style w:type="paragraph" w:customStyle="1" w:styleId="aff5">
    <w:name w:val="表首置中"/>
    <w:basedOn w:val="a4"/>
    <w:uiPriority w:val="22"/>
    <w:qFormat/>
    <w:rsid w:val="008425AA"/>
    <w:pPr>
      <w:snapToGrid/>
      <w:spacing w:line="560" w:lineRule="exact"/>
      <w:jc w:val="center"/>
      <w:textAlignment w:val="baseline"/>
    </w:pPr>
    <w:rPr>
      <w:kern w:val="0"/>
      <w:szCs w:val="20"/>
    </w:rPr>
  </w:style>
  <w:style w:type="paragraph" w:customStyle="1" w:styleId="aff6">
    <w:name w:val="表身置中"/>
    <w:basedOn w:val="a4"/>
    <w:uiPriority w:val="23"/>
    <w:qFormat/>
    <w:rsid w:val="008425AA"/>
    <w:pPr>
      <w:spacing w:line="400" w:lineRule="exact"/>
      <w:jc w:val="center"/>
      <w:textAlignment w:val="baseline"/>
    </w:pPr>
    <w:rPr>
      <w:kern w:val="0"/>
      <w:szCs w:val="20"/>
    </w:rPr>
  </w:style>
  <w:style w:type="paragraph" w:customStyle="1" w:styleId="aff7">
    <w:name w:val="表身靠右"/>
    <w:basedOn w:val="aff4"/>
    <w:uiPriority w:val="23"/>
    <w:qFormat/>
    <w:rsid w:val="008425AA"/>
    <w:pPr>
      <w:jc w:val="right"/>
    </w:pPr>
  </w:style>
  <w:style w:type="character" w:customStyle="1" w:styleId="13">
    <w:name w:val="標題 1 字元"/>
    <w:aliases w:val="level 1 字元,Level 1 Head 字元,H1 字元,heading 1 字元,Heading apps 字元,Heading 11 字元,h1 字元,Level 1 Topic Heading 字元,h11 字元,h12 字元,h111 字元,h13 字元,h112 字元,h121 字元,h1111 字元,h14 字元,h113 字元,DO NOT USE_h1 字元,壹 字元,--章名 字元,章名 字元,ISO標題 1 字元,大綱 字元,論文標題 字元,title 字元"/>
    <w:link w:val="12"/>
    <w:rsid w:val="008425AA"/>
    <w:rPr>
      <w:rFonts w:eastAsia="標楷體"/>
      <w:b/>
      <w:bCs/>
      <w:color w:val="000080"/>
      <w:kern w:val="52"/>
      <w:sz w:val="32"/>
      <w:szCs w:val="52"/>
      <w:lang w:val="x-none" w:eastAsia="x-none"/>
    </w:rPr>
  </w:style>
  <w:style w:type="character" w:customStyle="1" w:styleId="43">
    <w:name w:val="標題 4 字元"/>
    <w:link w:val="41"/>
    <w:rsid w:val="008425AA"/>
    <w:rPr>
      <w:rFonts w:eastAsia="標楷體"/>
      <w:color w:val="800080"/>
      <w:kern w:val="2"/>
      <w:sz w:val="28"/>
      <w:szCs w:val="36"/>
      <w:lang w:val="x-none" w:eastAsia="x-none"/>
    </w:rPr>
  </w:style>
  <w:style w:type="character" w:customStyle="1" w:styleId="53">
    <w:name w:val="標題 5 字元"/>
    <w:aliases w:val="標題 5 字元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標題 5 字元 字元 字元 字元 字元 字元 字元 字元 字元 字元 字元 字元 字元1"/>
    <w:link w:val="51"/>
    <w:rsid w:val="00242740"/>
    <w:rPr>
      <w:rFonts w:eastAsia="標楷體"/>
      <w:bCs/>
      <w:kern w:val="2"/>
      <w:sz w:val="28"/>
      <w:szCs w:val="36"/>
      <w:lang w:val="x-none" w:eastAsia="x-none"/>
    </w:rPr>
  </w:style>
  <w:style w:type="character" w:customStyle="1" w:styleId="63">
    <w:name w:val="標題 6 字元"/>
    <w:aliases w:val="--(1) 字元,A 字元,ISO標題 6 字元,標題 6 字元 字元 字元 字元 字元 字元 字元"/>
    <w:link w:val="61"/>
    <w:rsid w:val="008425AA"/>
    <w:rPr>
      <w:rFonts w:eastAsia="標楷體"/>
      <w:color w:val="FF6600"/>
      <w:kern w:val="2"/>
      <w:sz w:val="28"/>
      <w:szCs w:val="36"/>
      <w:lang w:val="x-none" w:eastAsia="x-none"/>
    </w:rPr>
  </w:style>
  <w:style w:type="character" w:customStyle="1" w:styleId="73">
    <w:name w:val="標題 7 字元"/>
    <w:aliases w:val="字元 字元,--A 字元,--(a) 字元,標題 7-(a) 字元,--a 字元"/>
    <w:link w:val="71"/>
    <w:rsid w:val="008425AA"/>
    <w:rPr>
      <w:rFonts w:eastAsia="標楷體"/>
      <w:bCs/>
      <w:color w:val="FF00FF"/>
      <w:kern w:val="2"/>
      <w:sz w:val="28"/>
      <w:szCs w:val="36"/>
      <w:lang w:val="x-none" w:eastAsia="x-none"/>
    </w:rPr>
  </w:style>
  <w:style w:type="character" w:customStyle="1" w:styleId="81">
    <w:name w:val="標題 8 字元"/>
    <w:aliases w:val="標題 8不使用 字元,(a) 字元"/>
    <w:link w:val="8"/>
    <w:rsid w:val="008425AA"/>
    <w:rPr>
      <w:rFonts w:eastAsia="標楷體"/>
      <w:color w:val="339966"/>
      <w:kern w:val="2"/>
      <w:sz w:val="28"/>
      <w:szCs w:val="36"/>
      <w:lang w:val="x-none" w:eastAsia="x-none"/>
    </w:rPr>
  </w:style>
  <w:style w:type="character" w:customStyle="1" w:styleId="91">
    <w:name w:val="標題 9 字元"/>
    <w:aliases w:val="標題 9不使用 字元"/>
    <w:link w:val="9"/>
    <w:rsid w:val="008425AA"/>
    <w:rPr>
      <w:rFonts w:eastAsia="標楷體"/>
      <w:color w:val="993366"/>
      <w:kern w:val="2"/>
      <w:sz w:val="28"/>
      <w:szCs w:val="36"/>
      <w:lang w:val="x-none" w:eastAsia="x-none"/>
    </w:rPr>
  </w:style>
  <w:style w:type="paragraph" w:customStyle="1" w:styleId="a1">
    <w:name w:val="編號樣式"/>
    <w:basedOn w:val="a4"/>
    <w:next w:val="a4"/>
    <w:link w:val="aff8"/>
    <w:qFormat/>
    <w:rsid w:val="008425AA"/>
    <w:pPr>
      <w:numPr>
        <w:numId w:val="13"/>
      </w:numPr>
      <w:adjustRightInd/>
      <w:snapToGrid/>
    </w:pPr>
    <w:rPr>
      <w:sz w:val="24"/>
      <w:lang w:val="x-none" w:eastAsia="x-none"/>
    </w:rPr>
  </w:style>
  <w:style w:type="character" w:customStyle="1" w:styleId="aff8">
    <w:name w:val="編號樣式 字元"/>
    <w:link w:val="a1"/>
    <w:rsid w:val="008425AA"/>
    <w:rPr>
      <w:rFonts w:eastAsia="標楷體"/>
      <w:kern w:val="2"/>
      <w:sz w:val="24"/>
      <w:szCs w:val="24"/>
      <w:lang w:val="x-none" w:eastAsia="x-none"/>
    </w:rPr>
  </w:style>
  <w:style w:type="paragraph" w:customStyle="1" w:styleId="Aff9">
    <w:name w:val="(A)標題(海關)"/>
    <w:basedOn w:val="a4"/>
    <w:link w:val="Affa"/>
    <w:rsid w:val="008425AA"/>
    <w:pPr>
      <w:adjustRightInd/>
      <w:snapToGrid/>
      <w:spacing w:before="60" w:after="60" w:line="500" w:lineRule="exact"/>
      <w:ind w:leftChars="1236" w:left="1431" w:hangingChars="195" w:hanging="195"/>
      <w:jc w:val="both"/>
    </w:pPr>
    <w:rPr>
      <w:szCs w:val="20"/>
      <w:lang w:val="x-none" w:eastAsia="x-none"/>
    </w:rPr>
  </w:style>
  <w:style w:type="character" w:customStyle="1" w:styleId="aa">
    <w:name w:val="標號 字元"/>
    <w:link w:val="a9"/>
    <w:rsid w:val="008425AA"/>
    <w:rPr>
      <w:rFonts w:eastAsia="標楷體"/>
      <w:kern w:val="2"/>
      <w:sz w:val="28"/>
      <w:szCs w:val="24"/>
    </w:rPr>
  </w:style>
  <w:style w:type="character" w:customStyle="1" w:styleId="Affa">
    <w:name w:val="(A)標題(海關) 字元"/>
    <w:link w:val="Aff9"/>
    <w:rsid w:val="008425AA"/>
    <w:rPr>
      <w:rFonts w:eastAsia="標楷體"/>
      <w:kern w:val="2"/>
      <w:sz w:val="28"/>
      <w:lang w:val="x-none" w:eastAsia="x-none"/>
    </w:rPr>
  </w:style>
  <w:style w:type="paragraph" w:customStyle="1" w:styleId="Affb">
    <w:name w:val="A.之內文"/>
    <w:basedOn w:val="a4"/>
    <w:rsid w:val="008425AA"/>
    <w:pPr>
      <w:snapToGrid/>
      <w:spacing w:before="60" w:after="60" w:line="520" w:lineRule="exact"/>
      <w:ind w:left="1559" w:firstLine="567"/>
      <w:jc w:val="both"/>
      <w:textAlignment w:val="baseline"/>
    </w:pPr>
    <w:rPr>
      <w:kern w:val="0"/>
      <w:szCs w:val="20"/>
    </w:rPr>
  </w:style>
  <w:style w:type="paragraph" w:customStyle="1" w:styleId="a-1">
    <w:name w:val="a-1"/>
    <w:basedOn w:val="a4"/>
    <w:rsid w:val="008425AA"/>
    <w:pPr>
      <w:snapToGrid/>
      <w:spacing w:before="60" w:after="60" w:line="520" w:lineRule="exact"/>
      <w:ind w:left="1980" w:hanging="360"/>
      <w:textAlignment w:val="baseline"/>
    </w:pPr>
    <w:rPr>
      <w:kern w:val="0"/>
      <w:szCs w:val="20"/>
    </w:rPr>
  </w:style>
  <w:style w:type="paragraph" w:customStyle="1" w:styleId="affc">
    <w:name w:val="a."/>
    <w:basedOn w:val="8"/>
    <w:rsid w:val="008425AA"/>
    <w:pPr>
      <w:keepNext w:val="0"/>
      <w:tabs>
        <w:tab w:val="clear" w:pos="3360"/>
      </w:tabs>
      <w:snapToGrid/>
      <w:spacing w:beforeLines="0" w:before="60" w:afterLines="0" w:after="60" w:line="520" w:lineRule="exact"/>
      <w:ind w:left="2778" w:hanging="567"/>
      <w:textAlignment w:val="baseline"/>
      <w:outlineLvl w:val="9"/>
    </w:pPr>
    <w:rPr>
      <w:color w:val="auto"/>
      <w:kern w:val="0"/>
      <w:szCs w:val="20"/>
    </w:rPr>
  </w:style>
  <w:style w:type="paragraph" w:customStyle="1" w:styleId="110">
    <w:name w:val="標題1.1節之內文"/>
    <w:basedOn w:val="a4"/>
    <w:rsid w:val="008425AA"/>
    <w:pPr>
      <w:snapToGrid/>
      <w:spacing w:before="60" w:after="60" w:line="520" w:lineRule="exact"/>
      <w:ind w:left="482" w:firstLine="567"/>
      <w:jc w:val="both"/>
      <w:textAlignment w:val="baseline"/>
    </w:pPr>
    <w:rPr>
      <w:kern w:val="0"/>
      <w:szCs w:val="20"/>
    </w:rPr>
  </w:style>
  <w:style w:type="paragraph" w:customStyle="1" w:styleId="Affd">
    <w:name w:val="A."/>
    <w:basedOn w:val="a4"/>
    <w:rsid w:val="008425AA"/>
    <w:pPr>
      <w:snapToGrid/>
      <w:spacing w:before="60" w:after="60" w:line="520" w:lineRule="exact"/>
      <w:ind w:left="1588" w:hanging="567"/>
      <w:textAlignment w:val="baseline"/>
    </w:pPr>
    <w:rPr>
      <w:kern w:val="0"/>
      <w:szCs w:val="20"/>
    </w:rPr>
  </w:style>
  <w:style w:type="character" w:customStyle="1" w:styleId="Affe">
    <w:name w:val="A.內文(海關) 字元"/>
    <w:link w:val="Afff"/>
    <w:locked/>
    <w:rsid w:val="00CD2A12"/>
    <w:rPr>
      <w:rFonts w:ascii="新細明體" w:hAnsi="新細明體" w:cs="新細明體"/>
      <w:kern w:val="2"/>
      <w:sz w:val="28"/>
    </w:rPr>
  </w:style>
  <w:style w:type="paragraph" w:customStyle="1" w:styleId="Afff">
    <w:name w:val="A.內文(海關)"/>
    <w:basedOn w:val="a4"/>
    <w:link w:val="Affe"/>
    <w:rsid w:val="00CD2A12"/>
    <w:pPr>
      <w:adjustRightInd/>
      <w:snapToGrid/>
      <w:spacing w:before="60" w:after="60" w:line="500" w:lineRule="exact"/>
      <w:ind w:leftChars="1242" w:left="1242" w:firstLineChars="205" w:firstLine="205"/>
      <w:jc w:val="both"/>
    </w:pPr>
    <w:rPr>
      <w:rFonts w:ascii="新細明體" w:eastAsia="新細明體" w:hAnsi="新細明體" w:cs="新細明體"/>
      <w:szCs w:val="20"/>
    </w:rPr>
  </w:style>
  <w:style w:type="paragraph" w:customStyle="1" w:styleId="1b">
    <w:name w:val="1.標題"/>
    <w:basedOn w:val="afc"/>
    <w:uiPriority w:val="13"/>
    <w:rsid w:val="00632B86"/>
    <w:pPr>
      <w:tabs>
        <w:tab w:val="left" w:pos="1276"/>
      </w:tabs>
      <w:spacing w:before="120"/>
      <w:ind w:leftChars="354" w:left="1276" w:hangingChars="152" w:hanging="426"/>
      <w:outlineLvl w:val="3"/>
    </w:pPr>
    <w:rPr>
      <w:lang w:val="en-US" w:eastAsia="zh-TW"/>
    </w:rPr>
  </w:style>
  <w:style w:type="paragraph" w:customStyle="1" w:styleId="10">
    <w:name w:val="(1)標題之項目符號"/>
    <w:basedOn w:val="a4"/>
    <w:uiPriority w:val="14"/>
    <w:qFormat/>
    <w:rsid w:val="00632B86"/>
    <w:pPr>
      <w:numPr>
        <w:numId w:val="14"/>
      </w:numPr>
      <w:tabs>
        <w:tab w:val="left" w:pos="1843"/>
      </w:tabs>
      <w:snapToGrid/>
      <w:spacing w:before="60" w:after="60" w:line="520" w:lineRule="exact"/>
      <w:ind w:left="1843" w:hanging="289"/>
      <w:textAlignment w:val="baseline"/>
    </w:pPr>
    <w:rPr>
      <w:kern w:val="0"/>
      <w:szCs w:val="20"/>
    </w:rPr>
  </w:style>
  <w:style w:type="paragraph" w:styleId="afff0">
    <w:name w:val="Closing"/>
    <w:basedOn w:val="a4"/>
    <w:next w:val="a4"/>
    <w:link w:val="afff1"/>
    <w:semiHidden/>
    <w:rsid w:val="0049434E"/>
    <w:pPr>
      <w:snapToGrid/>
      <w:spacing w:line="360" w:lineRule="atLeast"/>
      <w:ind w:left="4320"/>
      <w:textAlignment w:val="baseline"/>
    </w:pPr>
    <w:rPr>
      <w:noProof/>
      <w:kern w:val="0"/>
      <w:szCs w:val="20"/>
    </w:rPr>
  </w:style>
  <w:style w:type="character" w:customStyle="1" w:styleId="afff1">
    <w:name w:val="結語 字元"/>
    <w:link w:val="afff0"/>
    <w:semiHidden/>
    <w:rsid w:val="0049434E"/>
    <w:rPr>
      <w:rFonts w:eastAsia="標楷體"/>
      <w:noProof/>
      <w:sz w:val="28"/>
    </w:rPr>
  </w:style>
  <w:style w:type="paragraph" w:customStyle="1" w:styleId="1c">
    <w:name w:val="1.標題之內文"/>
    <w:basedOn w:val="a4"/>
    <w:uiPriority w:val="13"/>
    <w:rsid w:val="0049434E"/>
    <w:pPr>
      <w:snapToGrid/>
      <w:spacing w:before="60" w:after="60" w:line="480" w:lineRule="exact"/>
      <w:ind w:left="1276" w:firstLine="567"/>
      <w:jc w:val="both"/>
      <w:textAlignment w:val="baseline"/>
    </w:pPr>
    <w:rPr>
      <w:kern w:val="0"/>
      <w:szCs w:val="20"/>
    </w:rPr>
  </w:style>
  <w:style w:type="paragraph" w:styleId="25">
    <w:name w:val="Body Text 2"/>
    <w:basedOn w:val="a4"/>
    <w:semiHidden/>
    <w:unhideWhenUsed/>
    <w:rsid w:val="00A91213"/>
    <w:pPr>
      <w:spacing w:after="120" w:line="480" w:lineRule="auto"/>
    </w:pPr>
  </w:style>
  <w:style w:type="paragraph" w:styleId="36">
    <w:name w:val="Body Text 3"/>
    <w:basedOn w:val="a4"/>
    <w:semiHidden/>
    <w:unhideWhenUsed/>
    <w:rsid w:val="00A91213"/>
    <w:pPr>
      <w:spacing w:after="120"/>
    </w:pPr>
    <w:rPr>
      <w:sz w:val="16"/>
      <w:szCs w:val="16"/>
    </w:rPr>
  </w:style>
  <w:style w:type="character" w:customStyle="1" w:styleId="af2">
    <w:name w:val="表本文 字元"/>
    <w:link w:val="af1"/>
    <w:rsid w:val="00045502"/>
    <w:rPr>
      <w:rFonts w:eastAsia="標楷體"/>
      <w:color w:val="333300"/>
      <w:kern w:val="2"/>
      <w:sz w:val="28"/>
      <w:szCs w:val="24"/>
      <w:lang w:val="en-US" w:eastAsia="zh-TW" w:bidi="ar-SA"/>
    </w:rPr>
  </w:style>
  <w:style w:type="paragraph" w:customStyle="1" w:styleId="a0">
    <w:name w:val="圖標題"/>
    <w:basedOn w:val="a4"/>
    <w:rsid w:val="00045502"/>
    <w:pPr>
      <w:numPr>
        <w:numId w:val="15"/>
      </w:numPr>
      <w:snapToGrid/>
      <w:spacing w:before="240" w:after="240" w:line="400" w:lineRule="atLeast"/>
      <w:jc w:val="center"/>
      <w:textAlignment w:val="baseline"/>
    </w:pPr>
    <w:rPr>
      <w:kern w:val="0"/>
      <w:szCs w:val="20"/>
    </w:rPr>
  </w:style>
  <w:style w:type="paragraph" w:customStyle="1" w:styleId="afff2">
    <w:name w:val="圖置中"/>
    <w:basedOn w:val="a4"/>
    <w:qFormat/>
    <w:rsid w:val="00045502"/>
    <w:pPr>
      <w:snapToGrid/>
      <w:spacing w:line="360" w:lineRule="atLeast"/>
      <w:jc w:val="center"/>
      <w:textAlignment w:val="baseline"/>
    </w:pPr>
    <w:rPr>
      <w:rFonts w:eastAsia="新細明體"/>
      <w:kern w:val="0"/>
      <w:sz w:val="24"/>
      <w:szCs w:val="20"/>
    </w:rPr>
  </w:style>
  <w:style w:type="paragraph" w:customStyle="1" w:styleId="afff3">
    <w:name w:val="表圖標號樣式"/>
    <w:basedOn w:val="a4"/>
    <w:rsid w:val="00045502"/>
    <w:pPr>
      <w:adjustRightInd/>
      <w:snapToGrid/>
      <w:jc w:val="center"/>
    </w:pPr>
    <w:rPr>
      <w:rFonts w:eastAsia="新細明體" w:cs="新細明體"/>
      <w:sz w:val="20"/>
      <w:szCs w:val="20"/>
    </w:rPr>
  </w:style>
  <w:style w:type="paragraph" w:customStyle="1" w:styleId="1d">
    <w:name w:val="1.標題之項目符號"/>
    <w:basedOn w:val="1c"/>
    <w:qFormat/>
    <w:rsid w:val="00EF5AFB"/>
    <w:pPr>
      <w:ind w:left="0" w:firstLine="0"/>
      <w:jc w:val="left"/>
    </w:pPr>
  </w:style>
  <w:style w:type="paragraph" w:styleId="afff4">
    <w:name w:val="Block Text"/>
    <w:basedOn w:val="a4"/>
    <w:rsid w:val="002F21C4"/>
    <w:pPr>
      <w:widowControl/>
      <w:pBdr>
        <w:top w:val="thickThinSmallGap" w:sz="24" w:space="1" w:color="00000A"/>
        <w:left w:val="thickThinSmallGap" w:sz="24" w:space="22" w:color="00000A"/>
        <w:bottom w:val="thickThinSmallGap" w:sz="24" w:space="1" w:color="00000A"/>
        <w:right w:val="thickThinSmallGap" w:sz="24" w:space="28" w:color="00000A"/>
      </w:pBdr>
      <w:adjustRightInd/>
      <w:snapToGrid/>
      <w:spacing w:after="120" w:line="360" w:lineRule="atLeast"/>
      <w:ind w:left="540" w:right="386"/>
      <w:jc w:val="center"/>
      <w:textAlignment w:val="baseline"/>
    </w:pPr>
    <w:rPr>
      <w:kern w:val="0"/>
      <w:sz w:val="72"/>
      <w:szCs w:val="20"/>
    </w:rPr>
  </w:style>
  <w:style w:type="paragraph" w:customStyle="1" w:styleId="Normal1">
    <w:name w:val="Normal1"/>
    <w:rsid w:val="002F21C4"/>
    <w:pPr>
      <w:widowControl w:val="0"/>
      <w:suppressAutoHyphens/>
      <w:spacing w:line="360" w:lineRule="atLeast"/>
      <w:textAlignment w:val="baseline"/>
    </w:pPr>
    <w:rPr>
      <w:rFonts w:ascii="細明體" w:eastAsia="細明體" w:hAnsi="細明體"/>
      <w:kern w:val="2"/>
      <w:sz w:val="24"/>
      <w:szCs w:val="24"/>
    </w:rPr>
  </w:style>
  <w:style w:type="character" w:customStyle="1" w:styleId="afe">
    <w:name w:val="清單段落 字元"/>
    <w:link w:val="afd"/>
    <w:uiPriority w:val="34"/>
    <w:locked/>
    <w:rsid w:val="00CF34D3"/>
    <w:rPr>
      <w:rFonts w:ascii="Calibri" w:hAnsi="Calibri"/>
      <w:kern w:val="2"/>
      <w:sz w:val="24"/>
      <w:szCs w:val="22"/>
    </w:rPr>
  </w:style>
  <w:style w:type="character" w:customStyle="1" w:styleId="af5">
    <w:name w:val="頁首 字元"/>
    <w:basedOn w:val="a6"/>
    <w:link w:val="af4"/>
    <w:uiPriority w:val="99"/>
    <w:rsid w:val="00CE6E03"/>
    <w:rPr>
      <w:rFonts w:eastAsia="標楷體"/>
      <w:kern w:val="2"/>
    </w:rPr>
  </w:style>
  <w:style w:type="paragraph" w:customStyle="1" w:styleId="T1">
    <w:name w:val="內文T1"/>
    <w:basedOn w:val="a4"/>
    <w:rsid w:val="00CE6E03"/>
    <w:pPr>
      <w:adjustRightInd/>
      <w:snapToGrid/>
      <w:ind w:left="900" w:firstLineChars="192" w:firstLine="538"/>
    </w:pPr>
    <w:rPr>
      <w:rFonts w:ascii="Calibri" w:hAnsi="Calibri"/>
      <w:sz w:val="36"/>
      <w:szCs w:val="28"/>
    </w:rPr>
  </w:style>
  <w:style w:type="paragraph" w:customStyle="1" w:styleId="afff5">
    <w:name w:val="圖形下標"/>
    <w:basedOn w:val="a4"/>
    <w:rsid w:val="00CE6E03"/>
    <w:pPr>
      <w:snapToGrid/>
      <w:spacing w:after="180" w:line="360" w:lineRule="atLeast"/>
      <w:jc w:val="center"/>
      <w:textAlignment w:val="baseline"/>
    </w:pPr>
    <w:rPr>
      <w:rFonts w:ascii="華康中楷體" w:eastAsia="華康中楷體" w:hAnsi="Calibri"/>
      <w:kern w:val="0"/>
      <w:szCs w:val="20"/>
    </w:rPr>
  </w:style>
  <w:style w:type="paragraph" w:styleId="afff6">
    <w:name w:val="Title"/>
    <w:basedOn w:val="a4"/>
    <w:next w:val="a4"/>
    <w:link w:val="afff7"/>
    <w:uiPriority w:val="10"/>
    <w:qFormat/>
    <w:rsid w:val="00CE6E03"/>
    <w:pPr>
      <w:adjustRightInd/>
      <w:snapToGrid/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ff7">
    <w:name w:val="標題 字元"/>
    <w:basedOn w:val="a6"/>
    <w:link w:val="afff6"/>
    <w:uiPriority w:val="10"/>
    <w:rsid w:val="00CE6E0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ff8">
    <w:name w:val="Date"/>
    <w:basedOn w:val="a4"/>
    <w:next w:val="a4"/>
    <w:link w:val="afff9"/>
    <w:rsid w:val="00CE6E03"/>
    <w:pPr>
      <w:snapToGrid/>
      <w:spacing w:line="360" w:lineRule="atLeast"/>
      <w:jc w:val="right"/>
      <w:textAlignment w:val="baseline"/>
    </w:pPr>
    <w:rPr>
      <w:rFonts w:ascii="Times New Roman" w:hAnsi="Times New Roman"/>
      <w:kern w:val="0"/>
      <w:szCs w:val="20"/>
    </w:rPr>
  </w:style>
  <w:style w:type="character" w:customStyle="1" w:styleId="afff9">
    <w:name w:val="日期 字元"/>
    <w:basedOn w:val="a6"/>
    <w:link w:val="afff8"/>
    <w:rsid w:val="00CE6E03"/>
    <w:rPr>
      <w:rFonts w:ascii="Times New Roman" w:eastAsia="標楷體" w:hAnsi="Times New Roman"/>
      <w:sz w:val="28"/>
    </w:rPr>
  </w:style>
  <w:style w:type="character" w:customStyle="1" w:styleId="ac">
    <w:name w:val="本文 字元"/>
    <w:basedOn w:val="a6"/>
    <w:link w:val="ab"/>
    <w:rsid w:val="00CE6E03"/>
    <w:rPr>
      <w:rFonts w:eastAsia="標楷體"/>
      <w:kern w:val="2"/>
      <w:sz w:val="28"/>
      <w:szCs w:val="24"/>
    </w:rPr>
  </w:style>
  <w:style w:type="paragraph" w:styleId="Web">
    <w:name w:val="Normal (Web)"/>
    <w:basedOn w:val="a4"/>
    <w:uiPriority w:val="99"/>
    <w:semiHidden/>
    <w:unhideWhenUsed/>
    <w:rsid w:val="00CE6E03"/>
    <w:pPr>
      <w:widowControl/>
      <w:adjustRightInd/>
      <w:snapToGrid/>
      <w:spacing w:after="150"/>
    </w:pPr>
    <w:rPr>
      <w:rFonts w:ascii="新細明體" w:eastAsia="新細明體" w:hAnsi="新細明體" w:cs="新細明體"/>
      <w:kern w:val="0"/>
      <w:sz w:val="24"/>
    </w:rPr>
  </w:style>
  <w:style w:type="character" w:customStyle="1" w:styleId="shorttext">
    <w:name w:val="short_text"/>
    <w:basedOn w:val="a6"/>
    <w:rsid w:val="00CE6E03"/>
  </w:style>
  <w:style w:type="character" w:customStyle="1" w:styleId="st1">
    <w:name w:val="st1"/>
    <w:basedOn w:val="a6"/>
    <w:rsid w:val="00CE6E03"/>
  </w:style>
  <w:style w:type="character" w:customStyle="1" w:styleId="font291">
    <w:name w:val="font291"/>
    <w:basedOn w:val="a6"/>
    <w:rsid w:val="00E4578D"/>
    <w:rPr>
      <w:rFonts w:ascii="Calibri" w:hAnsi="Calibri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customStyle="1" w:styleId="1-">
    <w:name w:val="關貿標題1-壹、"/>
    <w:basedOn w:val="a4"/>
    <w:rsid w:val="006A53E4"/>
    <w:pPr>
      <w:numPr>
        <w:numId w:val="17"/>
      </w:numPr>
    </w:pPr>
  </w:style>
  <w:style w:type="paragraph" w:customStyle="1" w:styleId="2-">
    <w:name w:val="關貿標題2-一、"/>
    <w:basedOn w:val="a4"/>
    <w:rsid w:val="006A53E4"/>
    <w:pPr>
      <w:numPr>
        <w:ilvl w:val="1"/>
        <w:numId w:val="17"/>
      </w:numPr>
    </w:pPr>
  </w:style>
  <w:style w:type="paragraph" w:customStyle="1" w:styleId="3-">
    <w:name w:val="關貿標題3-(一)"/>
    <w:basedOn w:val="a4"/>
    <w:rsid w:val="006A53E4"/>
    <w:pPr>
      <w:numPr>
        <w:ilvl w:val="2"/>
        <w:numId w:val="17"/>
      </w:numPr>
    </w:pPr>
  </w:style>
  <w:style w:type="paragraph" w:customStyle="1" w:styleId="6-A">
    <w:name w:val="關貿標題6-A、"/>
    <w:basedOn w:val="a4"/>
    <w:rsid w:val="006A53E4"/>
    <w:pPr>
      <w:numPr>
        <w:ilvl w:val="5"/>
        <w:numId w:val="17"/>
      </w:numPr>
    </w:pPr>
  </w:style>
  <w:style w:type="paragraph" w:customStyle="1" w:styleId="7-A">
    <w:name w:val="關貿標題7-(A)"/>
    <w:basedOn w:val="a4"/>
    <w:rsid w:val="006A53E4"/>
    <w:pPr>
      <w:numPr>
        <w:ilvl w:val="6"/>
        <w:numId w:val="17"/>
      </w:numPr>
    </w:pPr>
  </w:style>
  <w:style w:type="paragraph" w:customStyle="1" w:styleId="8-a">
    <w:name w:val="關貿標題8-a、"/>
    <w:basedOn w:val="a4"/>
    <w:rsid w:val="006A53E4"/>
    <w:pPr>
      <w:numPr>
        <w:ilvl w:val="7"/>
        <w:numId w:val="17"/>
      </w:numPr>
    </w:pPr>
  </w:style>
  <w:style w:type="paragraph" w:customStyle="1" w:styleId="9-a">
    <w:name w:val="關貿標題9-(a)"/>
    <w:basedOn w:val="a4"/>
    <w:rsid w:val="006A53E4"/>
    <w:pPr>
      <w:numPr>
        <w:ilvl w:val="8"/>
        <w:numId w:val="17"/>
      </w:numPr>
    </w:pPr>
  </w:style>
  <w:style w:type="character" w:styleId="afffa">
    <w:name w:val="annotation reference"/>
    <w:basedOn w:val="a6"/>
    <w:uiPriority w:val="99"/>
    <w:semiHidden/>
    <w:unhideWhenUsed/>
    <w:rsid w:val="003B2FEF"/>
    <w:rPr>
      <w:sz w:val="18"/>
      <w:szCs w:val="18"/>
    </w:rPr>
  </w:style>
  <w:style w:type="paragraph" w:styleId="afffb">
    <w:name w:val="annotation text"/>
    <w:basedOn w:val="a4"/>
    <w:link w:val="afffc"/>
    <w:uiPriority w:val="99"/>
    <w:semiHidden/>
    <w:unhideWhenUsed/>
    <w:rsid w:val="003B2FEF"/>
  </w:style>
  <w:style w:type="character" w:customStyle="1" w:styleId="afffc">
    <w:name w:val="註解文字 字元"/>
    <w:basedOn w:val="a6"/>
    <w:link w:val="afffb"/>
    <w:uiPriority w:val="99"/>
    <w:semiHidden/>
    <w:rsid w:val="003B2FEF"/>
    <w:rPr>
      <w:rFonts w:eastAsia="標楷體"/>
      <w:kern w:val="2"/>
      <w:sz w:val="28"/>
      <w:szCs w:val="24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3B2FEF"/>
    <w:rPr>
      <w:b/>
      <w:bCs/>
    </w:rPr>
  </w:style>
  <w:style w:type="character" w:customStyle="1" w:styleId="afffe">
    <w:name w:val="註解主旨 字元"/>
    <w:basedOn w:val="afffc"/>
    <w:link w:val="afffd"/>
    <w:uiPriority w:val="99"/>
    <w:semiHidden/>
    <w:rsid w:val="003B2FEF"/>
    <w:rPr>
      <w:rFonts w:eastAsia="標楷體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893\&#26700;&#38754;\M016-&#25991;&#20214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ABA781AD5D174080CA6C176A95E37E" ma:contentTypeVersion="0" ma:contentTypeDescription="建立新的文件。" ma:contentTypeScope="" ma:versionID="4e8ccfce1f6af36ea2076b91b3e56a2d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A6E5E1-F4C0-44D3-9D0B-17A32C99C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FA365-2E70-4356-817D-8053D17FEC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36C87E-D729-43D5-B1A1-CEB67E590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C048B81-D09E-4B26-BE5E-9928F2B7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M016-文件範本.dot</Template>
  <TotalTime>2285</TotalTime>
  <Pages>9</Pages>
  <Words>469</Words>
  <Characters>2679</Characters>
  <Application>Microsoft Office Word</Application>
  <DocSecurity>0</DocSecurity>
  <Lines>22</Lines>
  <Paragraphs>6</Paragraphs>
  <ScaleCrop>false</ScaleCrop>
  <Company>財團法人資訊工業策進會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creator>2893</dc:creator>
  <cp:lastModifiedBy>蕙 游</cp:lastModifiedBy>
  <cp:revision>74</cp:revision>
  <cp:lastPrinted>2012-01-05T02:35:00Z</cp:lastPrinted>
  <dcterms:created xsi:type="dcterms:W3CDTF">2017-07-10T07:53:00Z</dcterms:created>
  <dcterms:modified xsi:type="dcterms:W3CDTF">2021-07-25T07:02:00Z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0x010100D0ABA781AD5D174080CA6C176A95E37E</vt:lpwstr>
  </property>
</Properties>
</file>